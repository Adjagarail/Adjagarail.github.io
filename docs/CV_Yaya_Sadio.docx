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AC65F" w14:textId="77777777" w:rsidR="005E5461" w:rsidRPr="00CF6842" w:rsidRDefault="005E5461" w:rsidP="005E5461">
      <w:pPr>
        <w:pStyle w:val="Style11"/>
        <w:rPr>
          <w:rFonts w:ascii="Corbel" w:hAnsi="Corbel"/>
          <w:sz w:val="32"/>
          <w:szCs w:val="32"/>
        </w:rPr>
      </w:pPr>
      <w:r w:rsidRPr="00CF6842">
        <w:rPr>
          <w:rFonts w:ascii="Corbel" w:hAnsi="Corbel"/>
          <w:sz w:val="32"/>
          <w:szCs w:val="32"/>
        </w:rPr>
        <w:t>CURRICULUM VITAE (CV)</w:t>
      </w:r>
    </w:p>
    <w:p w14:paraId="0519081A" w14:textId="77777777" w:rsidR="005E5461" w:rsidRPr="00CF6842" w:rsidRDefault="005E5461" w:rsidP="005E5461">
      <w:pPr>
        <w:ind w:left="360"/>
        <w:rPr>
          <w:rFonts w:ascii="Corbel" w:hAnsi="Corbe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846"/>
      </w:tblGrid>
      <w:tr w:rsidR="005E5461" w:rsidRPr="00CF6842" w14:paraId="6E264B7E" w14:textId="77777777" w:rsidTr="009F18FC">
        <w:tc>
          <w:tcPr>
            <w:tcW w:w="36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587BE7" w14:textId="27D97F47" w:rsidR="005E5461" w:rsidRPr="00CF6842" w:rsidRDefault="005E5461" w:rsidP="009F18FC">
            <w:pPr>
              <w:rPr>
                <w:rFonts w:ascii="Corbel" w:hAnsi="Corbel"/>
              </w:rPr>
            </w:pPr>
            <w:r w:rsidRPr="00CF6842">
              <w:rPr>
                <w:rFonts w:ascii="Corbel" w:hAnsi="Corbel"/>
                <w:b/>
                <w:sz w:val="22"/>
                <w:szCs w:val="22"/>
              </w:rPr>
              <w:t xml:space="preserve">Titre du Poste </w:t>
            </w:r>
            <w:r w:rsidR="00A83C6A">
              <w:rPr>
                <w:rFonts w:ascii="Corbel" w:hAnsi="Corbel"/>
                <w:b/>
                <w:sz w:val="22"/>
                <w:szCs w:val="22"/>
              </w:rPr>
              <w:t>occup</w:t>
            </w:r>
            <w:r w:rsidR="004D5A53">
              <w:rPr>
                <w:rFonts w:ascii="Corbel" w:hAnsi="Corbel"/>
                <w:b/>
                <w:sz w:val="22"/>
                <w:szCs w:val="22"/>
              </w:rPr>
              <w:t>é</w:t>
            </w:r>
            <w:r w:rsidR="00A83C6A">
              <w:rPr>
                <w:rFonts w:ascii="Corbel" w:hAnsi="Corbel"/>
                <w:b/>
                <w:sz w:val="22"/>
                <w:szCs w:val="22"/>
              </w:rPr>
              <w:t xml:space="preserve"> anciennement </w:t>
            </w:r>
          </w:p>
        </w:tc>
        <w:tc>
          <w:tcPr>
            <w:tcW w:w="584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961812" w14:textId="0A19F72D" w:rsidR="005E5461" w:rsidRPr="00B32A60" w:rsidRDefault="007874CD" w:rsidP="009F18FC">
            <w:pPr>
              <w:rPr>
                <w:rFonts w:ascii="Corbel" w:hAnsi="Corbel"/>
                <w:i/>
                <w:color w:val="5B9BD5" w:themeColor="accent1"/>
              </w:rPr>
            </w:pPr>
            <w:r w:rsidRPr="00B32A60">
              <w:rPr>
                <w:rFonts w:ascii="Corbel" w:hAnsi="Corbel"/>
                <w:i/>
                <w:color w:val="5B9BD5" w:themeColor="accent1"/>
              </w:rPr>
              <w:t xml:space="preserve">Développeur </w:t>
            </w:r>
            <w:r w:rsidR="004D5A53">
              <w:rPr>
                <w:rFonts w:ascii="Corbel" w:hAnsi="Corbel"/>
                <w:i/>
                <w:color w:val="5B9BD5" w:themeColor="accent1"/>
              </w:rPr>
              <w:t>W</w:t>
            </w:r>
            <w:r w:rsidR="00F84FE6">
              <w:rPr>
                <w:rFonts w:ascii="Corbel" w:hAnsi="Corbel"/>
                <w:i/>
                <w:color w:val="5B9BD5" w:themeColor="accent1"/>
              </w:rPr>
              <w:t>eb &amp; Web/Mobile</w:t>
            </w:r>
          </w:p>
        </w:tc>
      </w:tr>
      <w:tr w:rsidR="005E5461" w:rsidRPr="00CF6842" w14:paraId="039FFCA2" w14:textId="77777777" w:rsidTr="009F18FC">
        <w:tc>
          <w:tcPr>
            <w:tcW w:w="36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2B22A0" w14:textId="05DFCD27" w:rsidR="005E5461" w:rsidRPr="00CF6842" w:rsidRDefault="00A83C6A" w:rsidP="009F18FC">
            <w:pPr>
              <w:rPr>
                <w:rFonts w:ascii="Corbel" w:hAnsi="Corbel"/>
              </w:rPr>
            </w:pPr>
            <w:r>
              <w:rPr>
                <w:rFonts w:ascii="Corbel" w:hAnsi="Corbel"/>
                <w:b/>
                <w:sz w:val="22"/>
                <w:szCs w:val="22"/>
              </w:rPr>
              <w:t xml:space="preserve">Prénom &amp; </w:t>
            </w:r>
            <w:r w:rsidR="005E5461" w:rsidRPr="00CF6842">
              <w:rPr>
                <w:rFonts w:ascii="Corbel" w:hAnsi="Corbel"/>
                <w:b/>
                <w:sz w:val="22"/>
                <w:szCs w:val="22"/>
              </w:rPr>
              <w:t>Nom :</w:t>
            </w:r>
            <w:r w:rsidR="005E5461" w:rsidRPr="00CF6842">
              <w:rPr>
                <w:rFonts w:ascii="Corbel" w:hAnsi="Corbel"/>
                <w:sz w:val="22"/>
                <w:szCs w:val="22"/>
              </w:rPr>
              <w:t xml:space="preserve"> </w:t>
            </w:r>
          </w:p>
        </w:tc>
        <w:tc>
          <w:tcPr>
            <w:tcW w:w="584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DC25B8" w14:textId="1650A559" w:rsidR="005E5461" w:rsidRPr="00B32A60" w:rsidRDefault="00F84FE6" w:rsidP="009F18FC">
            <w:pPr>
              <w:rPr>
                <w:rFonts w:ascii="Corbel" w:hAnsi="Corbel"/>
                <w:i/>
                <w:color w:val="5B9BD5" w:themeColor="accent1"/>
              </w:rPr>
            </w:pPr>
            <w:r>
              <w:rPr>
                <w:rFonts w:ascii="Corbel" w:hAnsi="Corbel"/>
                <w:i/>
                <w:color w:val="5B9BD5" w:themeColor="accent1"/>
              </w:rPr>
              <w:t>Yaya Adjagarail SADIO</w:t>
            </w:r>
          </w:p>
        </w:tc>
      </w:tr>
      <w:tr w:rsidR="005E5461" w:rsidRPr="00CF6842" w14:paraId="0AD7ABC4" w14:textId="77777777" w:rsidTr="009F18FC">
        <w:tc>
          <w:tcPr>
            <w:tcW w:w="36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AB7ED6" w14:textId="77777777" w:rsidR="005E5461" w:rsidRPr="00CF6842" w:rsidRDefault="005E5461" w:rsidP="009F18FC">
            <w:pPr>
              <w:rPr>
                <w:rFonts w:ascii="Corbel" w:hAnsi="Corbel"/>
              </w:rPr>
            </w:pPr>
            <w:r w:rsidRPr="00CF6842">
              <w:rPr>
                <w:rFonts w:ascii="Corbel" w:hAnsi="Corbel"/>
                <w:b/>
                <w:sz w:val="22"/>
                <w:szCs w:val="22"/>
              </w:rPr>
              <w:t>Date de naissance :</w:t>
            </w:r>
          </w:p>
        </w:tc>
        <w:tc>
          <w:tcPr>
            <w:tcW w:w="584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2DA31E" w14:textId="1DCACABA" w:rsidR="005E5461" w:rsidRPr="00B32A60" w:rsidRDefault="00F84FE6" w:rsidP="009F18FC">
            <w:pPr>
              <w:rPr>
                <w:rFonts w:ascii="Corbel" w:hAnsi="Corbel"/>
                <w:i/>
                <w:color w:val="5B9BD5" w:themeColor="accent1"/>
              </w:rPr>
            </w:pPr>
            <w:r>
              <w:rPr>
                <w:rFonts w:ascii="Corbel" w:hAnsi="Corbel"/>
                <w:i/>
                <w:color w:val="5B9BD5" w:themeColor="accent1"/>
              </w:rPr>
              <w:t>25</w:t>
            </w:r>
            <w:r w:rsidR="007874CD" w:rsidRPr="00B32A60">
              <w:rPr>
                <w:rFonts w:ascii="Corbel" w:hAnsi="Corbel"/>
                <w:i/>
                <w:color w:val="5B9BD5" w:themeColor="accent1"/>
              </w:rPr>
              <w:t>/0</w:t>
            </w:r>
            <w:r>
              <w:rPr>
                <w:rFonts w:ascii="Corbel" w:hAnsi="Corbel"/>
                <w:i/>
                <w:color w:val="5B9BD5" w:themeColor="accent1"/>
              </w:rPr>
              <w:t>9</w:t>
            </w:r>
            <w:r w:rsidR="007874CD" w:rsidRPr="00B32A60">
              <w:rPr>
                <w:rFonts w:ascii="Corbel" w:hAnsi="Corbel"/>
                <w:i/>
                <w:color w:val="5B9BD5" w:themeColor="accent1"/>
              </w:rPr>
              <w:t>/19</w:t>
            </w:r>
            <w:r>
              <w:rPr>
                <w:rFonts w:ascii="Corbel" w:hAnsi="Corbel"/>
                <w:i/>
                <w:color w:val="5B9BD5" w:themeColor="accent1"/>
              </w:rPr>
              <w:t>93</w:t>
            </w:r>
          </w:p>
        </w:tc>
      </w:tr>
      <w:tr w:rsidR="005E5461" w:rsidRPr="00CF6842" w14:paraId="09394805" w14:textId="77777777" w:rsidTr="009F18FC">
        <w:tc>
          <w:tcPr>
            <w:tcW w:w="36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E5270B" w14:textId="77777777" w:rsidR="005E5461" w:rsidRPr="00CF6842" w:rsidRDefault="005E5461" w:rsidP="009F18FC">
            <w:pPr>
              <w:rPr>
                <w:rFonts w:ascii="Corbel" w:hAnsi="Corbel"/>
              </w:rPr>
            </w:pPr>
            <w:r w:rsidRPr="00CF6842">
              <w:rPr>
                <w:rFonts w:ascii="Corbel" w:hAnsi="Corbel"/>
                <w:b/>
                <w:sz w:val="22"/>
                <w:szCs w:val="22"/>
              </w:rPr>
              <w:t>Nationalité/Pays de résidence</w:t>
            </w:r>
          </w:p>
        </w:tc>
        <w:tc>
          <w:tcPr>
            <w:tcW w:w="584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178440" w14:textId="37755C90" w:rsidR="005E5461" w:rsidRPr="00B32A60" w:rsidRDefault="007874CD" w:rsidP="009F18FC">
            <w:pPr>
              <w:rPr>
                <w:rFonts w:ascii="Corbel" w:hAnsi="Corbel"/>
                <w:color w:val="5B9BD5" w:themeColor="accent1"/>
              </w:rPr>
            </w:pPr>
            <w:r w:rsidRPr="00B32A60">
              <w:rPr>
                <w:rFonts w:ascii="Corbel" w:hAnsi="Corbel"/>
                <w:color w:val="5B9BD5" w:themeColor="accent1"/>
              </w:rPr>
              <w:t>Sénégalaise / Sénégal</w:t>
            </w:r>
          </w:p>
        </w:tc>
      </w:tr>
    </w:tbl>
    <w:p w14:paraId="7C223E62" w14:textId="3A252F16" w:rsidR="007874CD" w:rsidRPr="003231D5" w:rsidRDefault="000F079A" w:rsidP="003231D5">
      <w:pPr>
        <w:spacing w:before="240"/>
        <w:jc w:val="both"/>
        <w:rPr>
          <w:rFonts w:ascii="Corbel" w:hAnsi="Corbel"/>
          <w:b/>
        </w:rPr>
      </w:pPr>
      <w:r w:rsidRPr="00CF6842">
        <w:rPr>
          <w:rFonts w:ascii="Corbel" w:hAnsi="Corbel"/>
          <w:b/>
        </w:rPr>
        <w:t>Études</w:t>
      </w:r>
      <w:r w:rsidR="005E5461" w:rsidRPr="00CF6842">
        <w:rPr>
          <w:rFonts w:ascii="Corbel" w:hAnsi="Corbel"/>
          <w:b/>
        </w:rPr>
        <w:t xml:space="preserve"> : </w:t>
      </w:r>
    </w:p>
    <w:p w14:paraId="0E5ECE4C" w14:textId="78131BC2" w:rsidR="007874CD" w:rsidRPr="00B32A60" w:rsidRDefault="008C3FC9" w:rsidP="004B045F">
      <w:pPr>
        <w:pStyle w:val="Paragraphedeliste"/>
        <w:numPr>
          <w:ilvl w:val="0"/>
          <w:numId w:val="4"/>
        </w:numPr>
        <w:rPr>
          <w:rFonts w:ascii="Corbel" w:hAnsi="Corbel"/>
          <w:i/>
          <w:color w:val="5B9BD5" w:themeColor="accent1"/>
          <w:spacing w:val="-3"/>
        </w:rPr>
      </w:pPr>
      <w:r w:rsidRPr="00B32A60">
        <w:rPr>
          <w:rFonts w:ascii="Corbel" w:hAnsi="Corbel"/>
          <w:i/>
          <w:color w:val="5B9BD5" w:themeColor="accent1"/>
          <w:spacing w:val="-3"/>
        </w:rPr>
        <w:t>20</w:t>
      </w:r>
      <w:r w:rsidR="00844237">
        <w:rPr>
          <w:rFonts w:ascii="Corbel" w:hAnsi="Corbel"/>
          <w:i/>
          <w:color w:val="5B9BD5" w:themeColor="accent1"/>
          <w:spacing w:val="-3"/>
        </w:rPr>
        <w:t>19</w:t>
      </w:r>
      <w:r w:rsidRPr="00B32A60">
        <w:rPr>
          <w:rFonts w:ascii="Corbel" w:hAnsi="Corbel"/>
          <w:i/>
          <w:color w:val="5B9BD5" w:themeColor="accent1"/>
          <w:spacing w:val="-3"/>
        </w:rPr>
        <w:t xml:space="preserve"> </w:t>
      </w:r>
      <w:r w:rsidR="00844237">
        <w:rPr>
          <w:rFonts w:ascii="Corbel" w:hAnsi="Corbel"/>
          <w:i/>
          <w:color w:val="5B9BD5" w:themeColor="accent1"/>
          <w:spacing w:val="-3"/>
        </w:rPr>
        <w:t>–</w:t>
      </w:r>
      <w:r w:rsidRPr="00B32A60">
        <w:rPr>
          <w:rFonts w:ascii="Corbel" w:hAnsi="Corbel"/>
          <w:i/>
          <w:color w:val="5B9BD5" w:themeColor="accent1"/>
          <w:spacing w:val="-3"/>
        </w:rPr>
        <w:t xml:space="preserve"> </w:t>
      </w:r>
      <w:r w:rsidR="00844237">
        <w:rPr>
          <w:rFonts w:ascii="Corbel" w:hAnsi="Corbel"/>
          <w:i/>
          <w:color w:val="5B9BD5" w:themeColor="accent1"/>
          <w:spacing w:val="-3"/>
        </w:rPr>
        <w:t xml:space="preserve">Licence en Génie Logiciel </w:t>
      </w:r>
      <w:r w:rsidR="007874CD" w:rsidRPr="00B32A60">
        <w:rPr>
          <w:rFonts w:ascii="Corbel" w:hAnsi="Corbel"/>
          <w:i/>
          <w:color w:val="5B9BD5" w:themeColor="accent1"/>
          <w:spacing w:val="-3"/>
        </w:rPr>
        <w:t>-</w:t>
      </w:r>
      <w:r w:rsidR="00844237">
        <w:rPr>
          <w:rFonts w:ascii="Corbel" w:hAnsi="Corbel"/>
          <w:i/>
          <w:color w:val="5B9BD5" w:themeColor="accent1"/>
          <w:spacing w:val="-3"/>
        </w:rPr>
        <w:t xml:space="preserve">IPD Thomas Sankara - </w:t>
      </w:r>
      <w:r w:rsidR="007874CD" w:rsidRPr="00B32A60">
        <w:rPr>
          <w:rFonts w:ascii="Corbel" w:hAnsi="Corbel"/>
          <w:i/>
          <w:color w:val="5B9BD5" w:themeColor="accent1"/>
          <w:spacing w:val="-3"/>
        </w:rPr>
        <w:t>DAKAR, Sénégal</w:t>
      </w:r>
    </w:p>
    <w:p w14:paraId="7EDA157F" w14:textId="4A669B34" w:rsidR="007874CD" w:rsidRPr="00B32A60" w:rsidRDefault="008C3FC9" w:rsidP="004B045F">
      <w:pPr>
        <w:pStyle w:val="Paragraphedeliste"/>
        <w:numPr>
          <w:ilvl w:val="0"/>
          <w:numId w:val="4"/>
        </w:numPr>
        <w:rPr>
          <w:rFonts w:ascii="Corbel" w:hAnsi="Corbel"/>
          <w:i/>
          <w:color w:val="5B9BD5" w:themeColor="accent1"/>
          <w:spacing w:val="-3"/>
        </w:rPr>
      </w:pPr>
      <w:r w:rsidRPr="00B32A60">
        <w:rPr>
          <w:rFonts w:ascii="Corbel" w:hAnsi="Corbel"/>
          <w:i/>
          <w:color w:val="5B9BD5" w:themeColor="accent1"/>
          <w:spacing w:val="-3"/>
        </w:rPr>
        <w:t>201</w:t>
      </w:r>
      <w:r w:rsidR="00844237">
        <w:rPr>
          <w:rFonts w:ascii="Corbel" w:hAnsi="Corbel"/>
          <w:i/>
          <w:color w:val="5B9BD5" w:themeColor="accent1"/>
          <w:spacing w:val="-3"/>
        </w:rPr>
        <w:t xml:space="preserve">6 </w:t>
      </w:r>
      <w:r w:rsidR="00F84FE6">
        <w:rPr>
          <w:rFonts w:ascii="Corbel" w:hAnsi="Corbel"/>
          <w:i/>
          <w:color w:val="5B9BD5" w:themeColor="accent1"/>
          <w:spacing w:val="-3"/>
        </w:rPr>
        <w:t>-</w:t>
      </w:r>
      <w:r w:rsidR="00844237">
        <w:rPr>
          <w:rFonts w:ascii="Corbel" w:hAnsi="Corbel"/>
          <w:i/>
          <w:color w:val="5B9BD5" w:themeColor="accent1"/>
          <w:spacing w:val="-3"/>
        </w:rPr>
        <w:t xml:space="preserve"> </w:t>
      </w:r>
      <w:r w:rsidR="00F84FE6">
        <w:rPr>
          <w:rFonts w:ascii="Corbel" w:hAnsi="Corbel"/>
          <w:i/>
          <w:color w:val="5B9BD5" w:themeColor="accent1"/>
          <w:spacing w:val="-3"/>
        </w:rPr>
        <w:t>201</w:t>
      </w:r>
      <w:r w:rsidR="00844237">
        <w:rPr>
          <w:rFonts w:ascii="Corbel" w:hAnsi="Corbel"/>
          <w:i/>
          <w:color w:val="5B9BD5" w:themeColor="accent1"/>
          <w:spacing w:val="-3"/>
        </w:rPr>
        <w:t>8</w:t>
      </w:r>
      <w:r w:rsidRPr="00B32A60">
        <w:rPr>
          <w:rFonts w:ascii="Corbel" w:hAnsi="Corbel"/>
          <w:i/>
          <w:color w:val="5B9BD5" w:themeColor="accent1"/>
          <w:spacing w:val="-3"/>
        </w:rPr>
        <w:t xml:space="preserve"> </w:t>
      </w:r>
      <w:r w:rsidR="00844237">
        <w:rPr>
          <w:rFonts w:ascii="Corbel" w:hAnsi="Corbel"/>
          <w:i/>
          <w:color w:val="5B9BD5" w:themeColor="accent1"/>
          <w:spacing w:val="-3"/>
        </w:rPr>
        <w:t>–</w:t>
      </w:r>
      <w:r w:rsidRPr="00B32A60">
        <w:rPr>
          <w:rFonts w:ascii="Corbel" w:hAnsi="Corbel"/>
          <w:i/>
          <w:color w:val="5B9BD5" w:themeColor="accent1"/>
          <w:spacing w:val="-3"/>
        </w:rPr>
        <w:t xml:space="preserve"> </w:t>
      </w:r>
      <w:r w:rsidR="00844237">
        <w:rPr>
          <w:rFonts w:ascii="Corbel" w:hAnsi="Corbel"/>
          <w:i/>
          <w:color w:val="5B9BD5" w:themeColor="accent1"/>
          <w:spacing w:val="-3"/>
        </w:rPr>
        <w:t xml:space="preserve">DUT </w:t>
      </w:r>
      <w:r w:rsidR="00D02796">
        <w:rPr>
          <w:rFonts w:ascii="Corbel" w:hAnsi="Corbel"/>
          <w:i/>
          <w:color w:val="5B9BD5" w:themeColor="accent1"/>
          <w:spacing w:val="-3"/>
        </w:rPr>
        <w:t xml:space="preserve">Administration et Gestion des </w:t>
      </w:r>
      <w:r w:rsidR="00FE7A4B">
        <w:rPr>
          <w:rFonts w:ascii="Corbel" w:hAnsi="Corbel"/>
          <w:i/>
          <w:color w:val="5B9BD5" w:themeColor="accent1"/>
          <w:spacing w:val="-3"/>
        </w:rPr>
        <w:t>Réseaux</w:t>
      </w:r>
      <w:r w:rsidR="00844237">
        <w:rPr>
          <w:rFonts w:ascii="Corbel" w:hAnsi="Corbel"/>
          <w:i/>
          <w:color w:val="5B9BD5" w:themeColor="accent1"/>
          <w:spacing w:val="-3"/>
        </w:rPr>
        <w:t xml:space="preserve"> – IPD Thomas Sankara </w:t>
      </w:r>
      <w:r w:rsidR="007874CD" w:rsidRPr="00B32A60">
        <w:rPr>
          <w:rFonts w:ascii="Corbel" w:hAnsi="Corbel"/>
          <w:i/>
          <w:color w:val="5B9BD5" w:themeColor="accent1"/>
          <w:spacing w:val="-3"/>
        </w:rPr>
        <w:t>-</w:t>
      </w:r>
      <w:r w:rsidR="00844237">
        <w:rPr>
          <w:rFonts w:ascii="Corbel" w:hAnsi="Corbel"/>
          <w:i/>
          <w:color w:val="5B9BD5" w:themeColor="accent1"/>
          <w:spacing w:val="-3"/>
        </w:rPr>
        <w:t xml:space="preserve"> </w:t>
      </w:r>
      <w:r w:rsidR="007874CD" w:rsidRPr="00B32A60">
        <w:rPr>
          <w:rFonts w:ascii="Corbel" w:hAnsi="Corbel"/>
          <w:i/>
          <w:color w:val="5B9BD5" w:themeColor="accent1"/>
          <w:spacing w:val="-3"/>
        </w:rPr>
        <w:t>DAKAR, Sénégal</w:t>
      </w:r>
    </w:p>
    <w:p w14:paraId="7CC7DF00" w14:textId="4DD99EC7" w:rsidR="007874CD" w:rsidRPr="00B32A60" w:rsidRDefault="008C3FC9" w:rsidP="004B045F">
      <w:pPr>
        <w:pStyle w:val="Paragraphedeliste"/>
        <w:numPr>
          <w:ilvl w:val="0"/>
          <w:numId w:val="4"/>
        </w:numPr>
        <w:rPr>
          <w:rFonts w:ascii="Corbel" w:hAnsi="Corbel"/>
          <w:i/>
          <w:color w:val="5B9BD5" w:themeColor="accent1"/>
          <w:spacing w:val="-3"/>
        </w:rPr>
      </w:pPr>
      <w:r w:rsidRPr="00B32A60">
        <w:rPr>
          <w:rFonts w:ascii="Corbel" w:hAnsi="Corbel"/>
          <w:i/>
          <w:color w:val="5B9BD5" w:themeColor="accent1"/>
          <w:spacing w:val="-3"/>
        </w:rPr>
        <w:t>20</w:t>
      </w:r>
      <w:r w:rsidR="00F84FE6">
        <w:rPr>
          <w:rFonts w:ascii="Corbel" w:hAnsi="Corbel"/>
          <w:i/>
          <w:color w:val="5B9BD5" w:themeColor="accent1"/>
          <w:spacing w:val="-3"/>
        </w:rPr>
        <w:t>15</w:t>
      </w:r>
      <w:r w:rsidRPr="00B32A60">
        <w:rPr>
          <w:rFonts w:ascii="Corbel" w:hAnsi="Corbel"/>
          <w:i/>
          <w:color w:val="5B9BD5" w:themeColor="accent1"/>
          <w:spacing w:val="-3"/>
        </w:rPr>
        <w:t xml:space="preserve"> </w:t>
      </w:r>
      <w:r w:rsidR="00F84FE6">
        <w:rPr>
          <w:rFonts w:ascii="Corbel" w:hAnsi="Corbel"/>
          <w:i/>
          <w:color w:val="5B9BD5" w:themeColor="accent1"/>
          <w:spacing w:val="-3"/>
        </w:rPr>
        <w:t>–</w:t>
      </w:r>
      <w:r w:rsidRPr="00B32A60">
        <w:rPr>
          <w:rFonts w:ascii="Corbel" w:hAnsi="Corbel"/>
          <w:i/>
          <w:color w:val="5B9BD5" w:themeColor="accent1"/>
          <w:spacing w:val="-3"/>
        </w:rPr>
        <w:t xml:space="preserve"> </w:t>
      </w:r>
      <w:r w:rsidR="00F84FE6">
        <w:rPr>
          <w:rFonts w:ascii="Corbel" w:hAnsi="Corbel"/>
          <w:i/>
          <w:color w:val="5B9BD5" w:themeColor="accent1"/>
          <w:spacing w:val="-3"/>
        </w:rPr>
        <w:t xml:space="preserve">Baccalauréat – Cours Privés Aïnoumady Excellence de Keur Massar </w:t>
      </w:r>
    </w:p>
    <w:p w14:paraId="6EFCF74F" w14:textId="691405F3" w:rsidR="008C3FC9" w:rsidRPr="00CF6842" w:rsidRDefault="008C3FC9" w:rsidP="008C3FC9">
      <w:pPr>
        <w:spacing w:before="240"/>
        <w:jc w:val="both"/>
        <w:rPr>
          <w:rFonts w:ascii="Corbel" w:hAnsi="Corbel"/>
          <w:b/>
        </w:rPr>
      </w:pPr>
      <w:r w:rsidRPr="00CF6842">
        <w:rPr>
          <w:rFonts w:ascii="Corbel" w:hAnsi="Corbel"/>
          <w:b/>
        </w:rPr>
        <w:t>Autres formations</w:t>
      </w:r>
      <w:r w:rsidR="001D2172">
        <w:rPr>
          <w:rFonts w:ascii="Corbel" w:hAnsi="Corbel"/>
          <w:b/>
        </w:rPr>
        <w:t xml:space="preserve"> et </w:t>
      </w:r>
      <w:r w:rsidR="00B32A60">
        <w:rPr>
          <w:rFonts w:ascii="Corbel" w:hAnsi="Corbel"/>
          <w:b/>
        </w:rPr>
        <w:t xml:space="preserve">certifications </w:t>
      </w:r>
      <w:r w:rsidR="00B32A60" w:rsidRPr="00CF6842">
        <w:rPr>
          <w:rFonts w:ascii="Corbel" w:hAnsi="Corbel"/>
          <w:b/>
        </w:rPr>
        <w:t>:</w:t>
      </w:r>
      <w:r w:rsidRPr="00CF6842">
        <w:rPr>
          <w:rFonts w:ascii="Corbel" w:hAnsi="Corbel"/>
          <w:b/>
        </w:rPr>
        <w:t xml:space="preserve"> </w:t>
      </w:r>
    </w:p>
    <w:p w14:paraId="1DA7C2BE" w14:textId="7EC6EC24" w:rsidR="007874CD" w:rsidRPr="00B32A60" w:rsidRDefault="00F84FE6" w:rsidP="004B045F">
      <w:pPr>
        <w:pStyle w:val="Paragraphedeliste"/>
        <w:numPr>
          <w:ilvl w:val="0"/>
          <w:numId w:val="4"/>
        </w:numPr>
        <w:rPr>
          <w:rFonts w:ascii="Corbel" w:hAnsi="Corbel"/>
          <w:i/>
          <w:color w:val="5B9BD5" w:themeColor="accent1"/>
          <w:spacing w:val="-3"/>
        </w:rPr>
      </w:pPr>
      <w:r>
        <w:rPr>
          <w:rFonts w:ascii="Corbel" w:hAnsi="Corbel"/>
          <w:i/>
          <w:color w:val="5B9BD5" w:themeColor="accent1"/>
          <w:spacing w:val="-3"/>
        </w:rPr>
        <w:t xml:space="preserve">Juillet </w:t>
      </w:r>
      <w:r w:rsidR="008C3FC9" w:rsidRPr="00B32A60">
        <w:rPr>
          <w:rFonts w:ascii="Corbel" w:hAnsi="Corbel"/>
          <w:i/>
          <w:color w:val="5B9BD5" w:themeColor="accent1"/>
          <w:spacing w:val="-3"/>
        </w:rPr>
        <w:t>201</w:t>
      </w:r>
      <w:r>
        <w:rPr>
          <w:rFonts w:ascii="Corbel" w:hAnsi="Corbel"/>
          <w:i/>
          <w:color w:val="5B9BD5" w:themeColor="accent1"/>
          <w:spacing w:val="-3"/>
        </w:rPr>
        <w:t xml:space="preserve">8-Janvier </w:t>
      </w:r>
      <w:r w:rsidR="00844237">
        <w:rPr>
          <w:rFonts w:ascii="Corbel" w:hAnsi="Corbel"/>
          <w:i/>
          <w:color w:val="5B9BD5" w:themeColor="accent1"/>
          <w:spacing w:val="-3"/>
        </w:rPr>
        <w:t xml:space="preserve">2019 </w:t>
      </w:r>
      <w:r w:rsidR="00844237" w:rsidRPr="00B32A60">
        <w:rPr>
          <w:rFonts w:ascii="Corbel" w:hAnsi="Corbel"/>
          <w:i/>
          <w:color w:val="5B9BD5" w:themeColor="accent1"/>
          <w:spacing w:val="-3"/>
        </w:rPr>
        <w:t>-</w:t>
      </w:r>
      <w:r w:rsidR="008C3FC9" w:rsidRPr="00B32A60">
        <w:rPr>
          <w:rFonts w:ascii="Corbel" w:hAnsi="Corbel"/>
          <w:i/>
          <w:color w:val="5B9BD5" w:themeColor="accent1"/>
          <w:spacing w:val="-3"/>
        </w:rPr>
        <w:t xml:space="preserve"> </w:t>
      </w:r>
      <w:r>
        <w:rPr>
          <w:rFonts w:ascii="Corbel" w:hAnsi="Corbel"/>
          <w:i/>
          <w:color w:val="5B9BD5" w:themeColor="accent1"/>
          <w:spacing w:val="-3"/>
        </w:rPr>
        <w:t>Stagiaire Développeur Web &amp; Web/Mobile</w:t>
      </w:r>
      <w:r w:rsidR="008C3FC9" w:rsidRPr="00B32A60">
        <w:rPr>
          <w:rFonts w:ascii="Corbel" w:hAnsi="Corbel"/>
          <w:i/>
          <w:color w:val="5B9BD5" w:themeColor="accent1"/>
          <w:spacing w:val="-3"/>
        </w:rPr>
        <w:t xml:space="preserve"> </w:t>
      </w:r>
      <w:r>
        <w:rPr>
          <w:rFonts w:ascii="Corbel" w:hAnsi="Corbel"/>
          <w:i/>
          <w:color w:val="5B9BD5" w:themeColor="accent1"/>
          <w:spacing w:val="-3"/>
        </w:rPr>
        <w:t>– Développeur Web &amp; Web/Mobile de niveau 2-</w:t>
      </w:r>
      <w:r w:rsidR="008C3FC9" w:rsidRPr="00B32A60">
        <w:rPr>
          <w:rFonts w:ascii="Corbel" w:hAnsi="Corbel"/>
          <w:i/>
          <w:color w:val="5B9BD5" w:themeColor="accent1"/>
          <w:spacing w:val="-3"/>
        </w:rPr>
        <w:t xml:space="preserve"> </w:t>
      </w:r>
      <w:r>
        <w:rPr>
          <w:rFonts w:ascii="Corbel" w:hAnsi="Corbel"/>
          <w:i/>
          <w:color w:val="5B9BD5" w:themeColor="accent1"/>
          <w:spacing w:val="-3"/>
        </w:rPr>
        <w:t>Access Code School de Dakar</w:t>
      </w:r>
    </w:p>
    <w:p w14:paraId="2FF7695B" w14:textId="77777777" w:rsidR="005E5461" w:rsidRPr="00CF6842" w:rsidRDefault="005E5461" w:rsidP="005E5461">
      <w:pPr>
        <w:tabs>
          <w:tab w:val="left" w:leader="underscore" w:pos="9356"/>
        </w:tabs>
        <w:spacing w:after="240"/>
        <w:rPr>
          <w:rFonts w:ascii="Corbel" w:hAnsi="Corbel"/>
        </w:rPr>
      </w:pPr>
      <w:r w:rsidRPr="00CF6842">
        <w:rPr>
          <w:rFonts w:ascii="Corbel" w:hAnsi="Corbel"/>
          <w:b/>
        </w:rPr>
        <w:tab/>
      </w:r>
    </w:p>
    <w:p w14:paraId="41919E73" w14:textId="6EFCEF1A" w:rsidR="005E5461" w:rsidRPr="00CF6842" w:rsidRDefault="005E5461" w:rsidP="005E5461">
      <w:pPr>
        <w:jc w:val="both"/>
        <w:rPr>
          <w:rFonts w:ascii="Corbel" w:hAnsi="Corbel"/>
          <w:i/>
        </w:rPr>
      </w:pPr>
      <w:r w:rsidRPr="00CF6842">
        <w:rPr>
          <w:rFonts w:ascii="Corbel" w:hAnsi="Corbel"/>
          <w:b/>
        </w:rPr>
        <w:t>Expérience professionnelle</w:t>
      </w:r>
      <w:r w:rsidR="008C3FC9" w:rsidRPr="00CF6842">
        <w:rPr>
          <w:rFonts w:ascii="Corbel" w:hAnsi="Corbel"/>
          <w:b/>
        </w:rPr>
        <w:t xml:space="preserve"> </w:t>
      </w:r>
      <w:r w:rsidRPr="00CF6842">
        <w:rPr>
          <w:rFonts w:ascii="Corbel" w:hAnsi="Corbel"/>
          <w:spacing w:val="-3"/>
        </w:rPr>
        <w:t>:</w:t>
      </w:r>
    </w:p>
    <w:p w14:paraId="0A788C2E" w14:textId="77777777" w:rsidR="005E5461" w:rsidRPr="00CF6842" w:rsidRDefault="005E5461" w:rsidP="005E5461">
      <w:pPr>
        <w:ind w:left="360"/>
        <w:rPr>
          <w:rFonts w:ascii="Corbel" w:hAnsi="Corbe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73"/>
        <w:gridCol w:w="2574"/>
        <w:gridCol w:w="954"/>
        <w:gridCol w:w="4912"/>
      </w:tblGrid>
      <w:tr w:rsidR="00755186" w:rsidRPr="00CF6842" w14:paraId="2D5A309A" w14:textId="77777777" w:rsidTr="0051635A">
        <w:trPr>
          <w:jc w:val="center"/>
        </w:trPr>
        <w:tc>
          <w:tcPr>
            <w:tcW w:w="127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A6717D" w14:textId="77777777" w:rsidR="005E5461" w:rsidRPr="00CF6842" w:rsidRDefault="005E5461" w:rsidP="009F18FC">
            <w:pPr>
              <w:jc w:val="center"/>
              <w:rPr>
                <w:rFonts w:ascii="Corbel" w:hAnsi="Corbel"/>
                <w:b/>
                <w:szCs w:val="18"/>
              </w:rPr>
            </w:pPr>
            <w:r w:rsidRPr="00CF6842">
              <w:rPr>
                <w:rFonts w:ascii="Corbel" w:hAnsi="Corbel"/>
                <w:b/>
                <w:szCs w:val="18"/>
              </w:rPr>
              <w:t>Période</w:t>
            </w:r>
          </w:p>
        </w:tc>
        <w:tc>
          <w:tcPr>
            <w:tcW w:w="25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5CABC5" w14:textId="77777777" w:rsidR="005E5461" w:rsidRPr="00CF6842" w:rsidRDefault="005E5461" w:rsidP="009F18FC">
            <w:pPr>
              <w:jc w:val="center"/>
              <w:rPr>
                <w:rFonts w:ascii="Corbel" w:hAnsi="Corbel"/>
                <w:b/>
                <w:szCs w:val="18"/>
              </w:rPr>
            </w:pPr>
            <w:r w:rsidRPr="00CF6842">
              <w:rPr>
                <w:rFonts w:ascii="Corbel" w:hAnsi="Corbel"/>
                <w:b/>
                <w:szCs w:val="18"/>
              </w:rPr>
              <w:t xml:space="preserve">Nom de l’employeur, titre professionnel/poste tenu. Renseignements sur contact </w:t>
            </w:r>
            <w:r w:rsidRPr="00CF6842">
              <w:rPr>
                <w:rFonts w:ascii="Corbel" w:hAnsi="Corbel"/>
                <w:b/>
                <w:szCs w:val="18"/>
              </w:rPr>
              <w:br/>
              <w:t>pour références</w:t>
            </w:r>
          </w:p>
        </w:tc>
        <w:tc>
          <w:tcPr>
            <w:tcW w:w="9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36527F" w14:textId="77777777" w:rsidR="005E5461" w:rsidRPr="00CF6842" w:rsidRDefault="005E5461" w:rsidP="009F18FC">
            <w:pPr>
              <w:jc w:val="center"/>
              <w:rPr>
                <w:rFonts w:ascii="Corbel" w:hAnsi="Corbel"/>
                <w:b/>
                <w:szCs w:val="18"/>
              </w:rPr>
            </w:pPr>
            <w:r w:rsidRPr="00CF6842">
              <w:rPr>
                <w:rFonts w:ascii="Corbel" w:hAnsi="Corbel"/>
                <w:b/>
                <w:szCs w:val="18"/>
              </w:rPr>
              <w:t>Pays</w:t>
            </w:r>
          </w:p>
        </w:tc>
        <w:tc>
          <w:tcPr>
            <w:tcW w:w="49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07B93C" w14:textId="03C0F3A4" w:rsidR="005E5461" w:rsidRPr="00CF6842" w:rsidRDefault="005E5461" w:rsidP="009F18FC">
            <w:pPr>
              <w:jc w:val="center"/>
              <w:rPr>
                <w:rFonts w:ascii="Corbel" w:hAnsi="Corbel"/>
                <w:b/>
                <w:szCs w:val="18"/>
              </w:rPr>
            </w:pPr>
            <w:r w:rsidRPr="00CF6842">
              <w:rPr>
                <w:rFonts w:ascii="Corbel" w:hAnsi="Corbel"/>
                <w:b/>
                <w:szCs w:val="18"/>
              </w:rPr>
              <w:t>Sommaire des activités réalisées</w:t>
            </w:r>
          </w:p>
        </w:tc>
      </w:tr>
      <w:tr w:rsidR="00755186" w:rsidRPr="00CF6842" w14:paraId="0E743944" w14:textId="77777777" w:rsidTr="0051635A">
        <w:trPr>
          <w:jc w:val="center"/>
        </w:trPr>
        <w:tc>
          <w:tcPr>
            <w:tcW w:w="127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075CE2" w14:textId="48F11103" w:rsidR="009C0FD1" w:rsidRPr="00CE795D" w:rsidRDefault="008C38C7" w:rsidP="009C0FD1">
            <w:pPr>
              <w:rPr>
                <w:rFonts w:ascii="Corbel" w:hAnsi="Corbel"/>
                <w:color w:val="5B9BD5" w:themeColor="accent1"/>
                <w:szCs w:val="18"/>
              </w:rPr>
            </w:pPr>
            <w:r>
              <w:rPr>
                <w:rFonts w:ascii="Corbel" w:hAnsi="Corbel"/>
                <w:color w:val="5B9BD5" w:themeColor="accent1"/>
                <w:szCs w:val="18"/>
              </w:rPr>
              <w:t>Janvier 2020</w:t>
            </w:r>
            <w:r w:rsidR="009C0FD1" w:rsidRPr="00CE795D">
              <w:rPr>
                <w:rFonts w:ascii="Corbel" w:hAnsi="Corbel"/>
                <w:color w:val="5B9BD5" w:themeColor="accent1"/>
                <w:szCs w:val="18"/>
              </w:rPr>
              <w:t xml:space="preserve"> </w:t>
            </w:r>
            <w:r w:rsidR="00B93FF1">
              <w:rPr>
                <w:rFonts w:ascii="Corbel" w:hAnsi="Corbel"/>
                <w:color w:val="5B9BD5" w:themeColor="accent1"/>
                <w:szCs w:val="18"/>
              </w:rPr>
              <w:t>à Février 2021</w:t>
            </w:r>
          </w:p>
        </w:tc>
        <w:tc>
          <w:tcPr>
            <w:tcW w:w="25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A88CB1" w14:textId="015A4082" w:rsidR="000B3A8D" w:rsidRPr="002E1126" w:rsidRDefault="000B3A8D" w:rsidP="000B3A8D">
            <w:pPr>
              <w:rPr>
                <w:rFonts w:ascii="Corbel" w:hAnsi="Corbel"/>
                <w:color w:val="5B9BD5" w:themeColor="accent1"/>
                <w:szCs w:val="18"/>
                <w:lang w:val="pt-BR"/>
              </w:rPr>
            </w:pPr>
            <w:r w:rsidRPr="002E1126">
              <w:rPr>
                <w:rFonts w:ascii="Corbel" w:hAnsi="Corbel"/>
                <w:color w:val="5B9BD5" w:themeColor="accent1"/>
                <w:szCs w:val="18"/>
                <w:u w:val="single"/>
                <w:lang w:val="pt-BR"/>
              </w:rPr>
              <w:t>Poste</w:t>
            </w:r>
            <w:bookmarkStart w:id="0" w:name="_GoBack"/>
            <w:bookmarkEnd w:id="0"/>
            <w:r w:rsidRPr="002E1126">
              <w:rPr>
                <w:rFonts w:ascii="Corbel" w:hAnsi="Corbel"/>
                <w:color w:val="5B9BD5" w:themeColor="accent1"/>
                <w:szCs w:val="18"/>
                <w:lang w:val="pt-BR"/>
              </w:rPr>
              <w:t xml:space="preserve"> : </w:t>
            </w:r>
            <w:r>
              <w:rPr>
                <w:rFonts w:ascii="Corbel" w:hAnsi="Corbel"/>
                <w:color w:val="5B9BD5" w:themeColor="accent1"/>
                <w:szCs w:val="18"/>
                <w:lang w:val="pt-BR"/>
              </w:rPr>
              <w:t>Technical Analyst support</w:t>
            </w:r>
          </w:p>
          <w:p w14:paraId="24F885D8" w14:textId="4B089009" w:rsidR="009C0FD1" w:rsidRPr="002E1126" w:rsidRDefault="002E1126" w:rsidP="009C0FD1">
            <w:pPr>
              <w:rPr>
                <w:rFonts w:ascii="Corbel" w:hAnsi="Corbel"/>
                <w:color w:val="5B9BD5" w:themeColor="accent1"/>
                <w:szCs w:val="18"/>
                <w:lang w:val="pt-BR"/>
              </w:rPr>
            </w:pPr>
            <w:r w:rsidRPr="00E561E1">
              <w:rPr>
                <w:rFonts w:ascii="Corbel" w:hAnsi="Corbel"/>
                <w:color w:val="5B9BD5" w:themeColor="accent1"/>
                <w:szCs w:val="18"/>
                <w:u w:val="single"/>
                <w:lang w:val="pt-BR"/>
              </w:rPr>
              <w:t>Employeur</w:t>
            </w:r>
            <w:r>
              <w:rPr>
                <w:rFonts w:ascii="Corbel" w:hAnsi="Corbel"/>
                <w:color w:val="5B9BD5" w:themeColor="accent1"/>
                <w:szCs w:val="18"/>
                <w:lang w:val="pt-BR"/>
              </w:rPr>
              <w:t xml:space="preserve">: </w:t>
            </w:r>
            <w:r w:rsidR="008C38C7">
              <w:rPr>
                <w:rFonts w:ascii="Corbel" w:hAnsi="Corbel"/>
                <w:color w:val="5B9BD5" w:themeColor="accent1"/>
                <w:szCs w:val="18"/>
                <w:lang w:val="pt-BR"/>
              </w:rPr>
              <w:t>Orbus Digital</w:t>
            </w:r>
            <w:r w:rsidR="00121311">
              <w:rPr>
                <w:rFonts w:ascii="Corbel" w:hAnsi="Corbel"/>
                <w:color w:val="5B9BD5" w:themeColor="accent1"/>
                <w:szCs w:val="18"/>
                <w:lang w:val="pt-BR"/>
              </w:rPr>
              <w:t xml:space="preserve">  (Gainde2000)</w:t>
            </w:r>
          </w:p>
          <w:p w14:paraId="358D5D34" w14:textId="77777777" w:rsidR="00645BB1" w:rsidRDefault="00645BB1" w:rsidP="009C0FD1">
            <w:pPr>
              <w:rPr>
                <w:rFonts w:ascii="Corbel" w:hAnsi="Corbel"/>
                <w:color w:val="5B9BD5" w:themeColor="accent1"/>
                <w:szCs w:val="18"/>
                <w:lang w:val="pt-BR"/>
              </w:rPr>
            </w:pPr>
            <w:r w:rsidRPr="002E1126">
              <w:rPr>
                <w:rFonts w:ascii="Corbel" w:hAnsi="Corbel"/>
                <w:color w:val="5B9BD5" w:themeColor="accent1"/>
                <w:szCs w:val="18"/>
                <w:u w:val="single"/>
                <w:lang w:val="pt-BR"/>
              </w:rPr>
              <w:t>Référence</w:t>
            </w:r>
            <w:r w:rsidRPr="002E1126">
              <w:rPr>
                <w:rFonts w:ascii="Corbel" w:hAnsi="Corbel"/>
                <w:color w:val="5B9BD5" w:themeColor="accent1"/>
                <w:szCs w:val="18"/>
                <w:lang w:val="pt-BR"/>
              </w:rPr>
              <w:t xml:space="preserve"> : </w:t>
            </w:r>
            <w:r w:rsidR="008C38C7">
              <w:rPr>
                <w:rFonts w:ascii="Corbel" w:hAnsi="Corbel"/>
                <w:color w:val="5B9BD5" w:themeColor="accent1"/>
                <w:szCs w:val="18"/>
                <w:lang w:val="pt-BR"/>
              </w:rPr>
              <w:t>Francis Simel Ndong</w:t>
            </w:r>
          </w:p>
          <w:p w14:paraId="00B415D7" w14:textId="711F9B82" w:rsidR="00EF2133" w:rsidRPr="002E1126" w:rsidRDefault="00EF2133" w:rsidP="009C0FD1">
            <w:pPr>
              <w:rPr>
                <w:rFonts w:ascii="Corbel" w:hAnsi="Corbel"/>
                <w:color w:val="5B9BD5" w:themeColor="accent1"/>
                <w:szCs w:val="18"/>
                <w:lang w:val="pt-BR"/>
              </w:rPr>
            </w:pPr>
            <w:r>
              <w:rPr>
                <w:rFonts w:ascii="Corbel" w:hAnsi="Corbel"/>
                <w:color w:val="5B9BD5" w:themeColor="accent1"/>
                <w:szCs w:val="18"/>
                <w:lang w:val="pt-BR"/>
              </w:rPr>
              <w:t>fsndong@gainde2000.sn</w:t>
            </w:r>
          </w:p>
        </w:tc>
        <w:tc>
          <w:tcPr>
            <w:tcW w:w="95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B67A27" w14:textId="1558D993" w:rsidR="009C0FD1" w:rsidRPr="00CE795D" w:rsidRDefault="009C0FD1" w:rsidP="009C0FD1">
            <w:pPr>
              <w:rPr>
                <w:rFonts w:ascii="Corbel" w:hAnsi="Corbel"/>
                <w:bCs/>
                <w:color w:val="5B9BD5" w:themeColor="accent1"/>
                <w:szCs w:val="18"/>
              </w:rPr>
            </w:pPr>
            <w:r w:rsidRPr="00CE795D">
              <w:rPr>
                <w:rFonts w:ascii="Corbel" w:hAnsi="Corbel"/>
                <w:bCs/>
                <w:color w:val="5B9BD5" w:themeColor="accent1"/>
                <w:szCs w:val="18"/>
              </w:rPr>
              <w:t>Sénégal</w:t>
            </w:r>
          </w:p>
        </w:tc>
        <w:tc>
          <w:tcPr>
            <w:tcW w:w="491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058C63" w14:textId="77777777" w:rsidR="009C0FD1" w:rsidRDefault="008C38C7" w:rsidP="004B045F">
            <w:pPr>
              <w:pStyle w:val="Paragraphedeliste"/>
              <w:numPr>
                <w:ilvl w:val="0"/>
                <w:numId w:val="6"/>
              </w:numPr>
              <w:rPr>
                <w:rFonts w:ascii="Corbel" w:hAnsi="Corbel"/>
                <w:color w:val="5B9BD5" w:themeColor="accent1"/>
                <w:szCs w:val="18"/>
              </w:rPr>
            </w:pPr>
            <w:r>
              <w:rPr>
                <w:rFonts w:ascii="Corbel" w:hAnsi="Corbel"/>
                <w:color w:val="5B9BD5" w:themeColor="accent1"/>
                <w:szCs w:val="18"/>
              </w:rPr>
              <w:t>Conception de l’affiche</w:t>
            </w:r>
            <w:r w:rsidR="000B3A8D">
              <w:rPr>
                <w:rFonts w:ascii="Corbel" w:hAnsi="Corbel"/>
                <w:color w:val="5B9BD5" w:themeColor="accent1"/>
                <w:szCs w:val="18"/>
              </w:rPr>
              <w:t xml:space="preserve"> et reporting de feedback pour l’amélioration du site</w:t>
            </w:r>
            <w:r>
              <w:rPr>
                <w:rFonts w:ascii="Corbel" w:hAnsi="Corbel"/>
                <w:color w:val="5B9BD5" w:themeColor="accent1"/>
                <w:szCs w:val="18"/>
              </w:rPr>
              <w:t xml:space="preserve"> pour le Gainde Startup Challenge, Refe</w:t>
            </w:r>
            <w:r w:rsidR="000B3A8D">
              <w:rPr>
                <w:rFonts w:ascii="Corbel" w:hAnsi="Corbel"/>
                <w:color w:val="5B9BD5" w:themeColor="accent1"/>
                <w:szCs w:val="18"/>
              </w:rPr>
              <w:t>re</w:t>
            </w:r>
            <w:r>
              <w:rPr>
                <w:rFonts w:ascii="Corbel" w:hAnsi="Corbel"/>
                <w:color w:val="5B9BD5" w:themeColor="accent1"/>
                <w:szCs w:val="18"/>
              </w:rPr>
              <w:t xml:space="preserve">nce : </w:t>
            </w:r>
            <w:r w:rsidR="000B3A8D">
              <w:rPr>
                <w:rFonts w:ascii="Corbel" w:hAnsi="Corbel"/>
                <w:color w:val="5B9BD5" w:themeColor="accent1"/>
                <w:szCs w:val="18"/>
              </w:rPr>
              <w:t>Drissa Djiri</w:t>
            </w:r>
          </w:p>
          <w:p w14:paraId="2730E8A9" w14:textId="77777777" w:rsidR="00277526" w:rsidRDefault="000B3A8D" w:rsidP="004B045F">
            <w:pPr>
              <w:pStyle w:val="Paragraphedeliste"/>
              <w:numPr>
                <w:ilvl w:val="0"/>
                <w:numId w:val="6"/>
              </w:numPr>
              <w:rPr>
                <w:rFonts w:ascii="Corbel" w:hAnsi="Corbel"/>
                <w:color w:val="5B9BD5" w:themeColor="accent1"/>
                <w:szCs w:val="18"/>
              </w:rPr>
            </w:pPr>
            <w:r>
              <w:rPr>
                <w:rFonts w:ascii="Corbel" w:hAnsi="Corbel"/>
                <w:color w:val="5B9BD5" w:themeColor="accent1"/>
                <w:szCs w:val="18"/>
              </w:rPr>
              <w:t xml:space="preserve">Conception </w:t>
            </w:r>
            <w:r w:rsidR="00277526">
              <w:rPr>
                <w:rFonts w:ascii="Corbel" w:hAnsi="Corbel"/>
                <w:color w:val="5B9BD5" w:themeColor="accent1"/>
                <w:szCs w:val="18"/>
              </w:rPr>
              <w:t xml:space="preserve">&amp; Maintenance </w:t>
            </w:r>
            <w:r>
              <w:rPr>
                <w:rFonts w:ascii="Corbel" w:hAnsi="Corbel"/>
                <w:color w:val="5B9BD5" w:themeColor="accent1"/>
                <w:szCs w:val="18"/>
              </w:rPr>
              <w:t>de site web</w:t>
            </w:r>
            <w:r w:rsidR="006D0DE6">
              <w:rPr>
                <w:rFonts w:ascii="Corbel" w:hAnsi="Corbel"/>
                <w:color w:val="5B9BD5" w:themeColor="accent1"/>
                <w:szCs w:val="18"/>
              </w:rPr>
              <w:t xml:space="preserve"> </w:t>
            </w:r>
          </w:p>
          <w:p w14:paraId="4AF15327" w14:textId="77777777" w:rsidR="00340EB9" w:rsidRDefault="00277526" w:rsidP="004B045F">
            <w:pPr>
              <w:pStyle w:val="Paragraphedeliste"/>
              <w:numPr>
                <w:ilvl w:val="0"/>
                <w:numId w:val="8"/>
              </w:numPr>
              <w:rPr>
                <w:rFonts w:ascii="Corbel" w:hAnsi="Corbel"/>
                <w:color w:val="5B9BD5" w:themeColor="accent1"/>
                <w:szCs w:val="18"/>
              </w:rPr>
            </w:pPr>
            <w:r w:rsidRPr="00277526">
              <w:rPr>
                <w:rFonts w:ascii="Corbel" w:hAnsi="Corbel"/>
                <w:color w:val="5B9BD5" w:themeColor="accent1"/>
                <w:szCs w:val="18"/>
              </w:rPr>
              <w:t>asprh.com</w:t>
            </w:r>
          </w:p>
          <w:p w14:paraId="134B1076" w14:textId="626B56E4" w:rsidR="00340EB9" w:rsidRPr="00340EB9" w:rsidRDefault="00340EB9" w:rsidP="004B045F">
            <w:pPr>
              <w:pStyle w:val="Paragraphedeliste"/>
              <w:numPr>
                <w:ilvl w:val="0"/>
                <w:numId w:val="8"/>
              </w:numPr>
              <w:rPr>
                <w:rFonts w:ascii="Corbel" w:hAnsi="Corbel"/>
                <w:color w:val="5B9BD5" w:themeColor="accent1"/>
                <w:szCs w:val="18"/>
              </w:rPr>
            </w:pPr>
            <w:r w:rsidRPr="00340EB9">
              <w:rPr>
                <w:rFonts w:ascii="Corbel" w:hAnsi="Corbel"/>
                <w:color w:val="5B9BD5" w:themeColor="accent1"/>
                <w:szCs w:val="18"/>
              </w:rPr>
              <w:t>orbusdigital.com/</w:t>
            </w:r>
          </w:p>
          <w:p w14:paraId="5CDAB2A3" w14:textId="2CB63697" w:rsidR="000B3A8D" w:rsidRDefault="00277526" w:rsidP="004B045F">
            <w:pPr>
              <w:pStyle w:val="Paragraphedeliste"/>
              <w:numPr>
                <w:ilvl w:val="0"/>
                <w:numId w:val="8"/>
              </w:numPr>
              <w:rPr>
                <w:rFonts w:ascii="Corbel" w:hAnsi="Corbel"/>
                <w:color w:val="5B9BD5" w:themeColor="accent1"/>
                <w:szCs w:val="18"/>
              </w:rPr>
            </w:pPr>
            <w:r w:rsidRPr="00277526">
              <w:rPr>
                <w:rFonts w:ascii="Corbel" w:hAnsi="Corbel"/>
                <w:color w:val="5B9BD5" w:themeColor="accent1"/>
                <w:szCs w:val="18"/>
              </w:rPr>
              <w:t>ecommerce-covid.sn</w:t>
            </w:r>
          </w:p>
          <w:p w14:paraId="58615E32" w14:textId="77777777" w:rsidR="00277526" w:rsidRDefault="006D0DE6" w:rsidP="004B045F">
            <w:pPr>
              <w:pStyle w:val="Paragraphedeliste"/>
              <w:numPr>
                <w:ilvl w:val="0"/>
                <w:numId w:val="6"/>
              </w:numPr>
              <w:rPr>
                <w:rFonts w:ascii="Corbel" w:hAnsi="Corbel"/>
                <w:color w:val="5B9BD5" w:themeColor="accent1"/>
                <w:szCs w:val="18"/>
              </w:rPr>
            </w:pPr>
            <w:r>
              <w:rPr>
                <w:rFonts w:ascii="Corbel" w:hAnsi="Corbel"/>
                <w:color w:val="5B9BD5" w:themeColor="accent1"/>
                <w:szCs w:val="18"/>
              </w:rPr>
              <w:t xml:space="preserve">Site de E-learning </w:t>
            </w:r>
          </w:p>
          <w:p w14:paraId="1E7E8F59" w14:textId="47544D84" w:rsidR="006D0DE6" w:rsidRDefault="006D0DE6" w:rsidP="004B045F">
            <w:pPr>
              <w:pStyle w:val="Paragraphedeliste"/>
              <w:numPr>
                <w:ilvl w:val="0"/>
                <w:numId w:val="8"/>
              </w:numPr>
              <w:rPr>
                <w:rFonts w:ascii="Corbel" w:hAnsi="Corbel"/>
                <w:color w:val="5B9BD5" w:themeColor="accent1"/>
                <w:szCs w:val="18"/>
              </w:rPr>
            </w:pPr>
            <w:r>
              <w:rPr>
                <w:rFonts w:ascii="Corbel" w:hAnsi="Corbel"/>
                <w:color w:val="5B9BD5" w:themeColor="accent1"/>
                <w:szCs w:val="18"/>
              </w:rPr>
              <w:t>course.joinpuzzle.com)</w:t>
            </w:r>
          </w:p>
          <w:p w14:paraId="47D8DDA4" w14:textId="77777777" w:rsidR="00277526" w:rsidRDefault="006D0DE6" w:rsidP="004B045F">
            <w:pPr>
              <w:pStyle w:val="Paragraphedeliste"/>
              <w:numPr>
                <w:ilvl w:val="0"/>
                <w:numId w:val="6"/>
              </w:numPr>
              <w:rPr>
                <w:rFonts w:ascii="Corbel" w:hAnsi="Corbel"/>
                <w:color w:val="5B9BD5" w:themeColor="accent1"/>
                <w:szCs w:val="18"/>
              </w:rPr>
            </w:pPr>
            <w:r>
              <w:rPr>
                <w:rFonts w:ascii="Corbel" w:hAnsi="Corbel"/>
                <w:color w:val="5B9BD5" w:themeColor="accent1"/>
                <w:szCs w:val="18"/>
              </w:rPr>
              <w:t>Site vitrine</w:t>
            </w:r>
          </w:p>
          <w:p w14:paraId="4FC9CD9A" w14:textId="77777777" w:rsidR="00277526" w:rsidRDefault="006D0DE6" w:rsidP="004B045F">
            <w:pPr>
              <w:pStyle w:val="Paragraphedeliste"/>
              <w:numPr>
                <w:ilvl w:val="0"/>
                <w:numId w:val="8"/>
              </w:numPr>
              <w:rPr>
                <w:rFonts w:ascii="Corbel" w:hAnsi="Corbel"/>
                <w:color w:val="5B9BD5" w:themeColor="accent1"/>
                <w:szCs w:val="18"/>
              </w:rPr>
            </w:pPr>
            <w:r>
              <w:rPr>
                <w:rFonts w:ascii="Corbel" w:hAnsi="Corbel"/>
                <w:color w:val="5B9BD5" w:themeColor="accent1"/>
                <w:szCs w:val="18"/>
              </w:rPr>
              <w:t>lancement.orbusdigital.com</w:t>
            </w:r>
          </w:p>
          <w:p w14:paraId="12F64368" w14:textId="77777777" w:rsidR="00277526" w:rsidRDefault="006D0DE6" w:rsidP="004B045F">
            <w:pPr>
              <w:pStyle w:val="Paragraphedeliste"/>
              <w:numPr>
                <w:ilvl w:val="0"/>
                <w:numId w:val="8"/>
              </w:numPr>
              <w:rPr>
                <w:rFonts w:ascii="Corbel" w:hAnsi="Corbel"/>
                <w:color w:val="5B9BD5" w:themeColor="accent1"/>
                <w:szCs w:val="18"/>
              </w:rPr>
            </w:pPr>
            <w:r w:rsidRPr="006D0DE6">
              <w:rPr>
                <w:rFonts w:ascii="Corbel" w:hAnsi="Corbel"/>
                <w:color w:val="5B9BD5" w:themeColor="accent1"/>
                <w:szCs w:val="18"/>
              </w:rPr>
              <w:t>covid.orbusdigital.com</w:t>
            </w:r>
          </w:p>
          <w:p w14:paraId="4E78E19E" w14:textId="09CA1241" w:rsidR="00121311" w:rsidRPr="00121311" w:rsidRDefault="00121311" w:rsidP="00121311">
            <w:pPr>
              <w:ind w:left="720"/>
              <w:rPr>
                <w:rFonts w:ascii="Corbel" w:hAnsi="Corbel"/>
                <w:color w:val="5B9BD5" w:themeColor="accent1"/>
                <w:szCs w:val="18"/>
              </w:rPr>
            </w:pPr>
            <w:r>
              <w:rPr>
                <w:rFonts w:ascii="Corbel" w:hAnsi="Corbel"/>
                <w:color w:val="5B9BD5" w:themeColor="accent1"/>
                <w:szCs w:val="18"/>
              </w:rPr>
              <w:t xml:space="preserve">Application de gestion de formations </w:t>
            </w:r>
          </w:p>
        </w:tc>
      </w:tr>
      <w:tr w:rsidR="008C38C7" w:rsidRPr="00CF6842" w14:paraId="7311C66E" w14:textId="77777777" w:rsidTr="0051635A">
        <w:trPr>
          <w:jc w:val="center"/>
        </w:trPr>
        <w:tc>
          <w:tcPr>
            <w:tcW w:w="127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B24D07" w14:textId="20A2F63F" w:rsidR="008C38C7" w:rsidRPr="00C0432A" w:rsidRDefault="008C38C7" w:rsidP="008C38C7">
            <w:pPr>
              <w:rPr>
                <w:rFonts w:ascii="Corbel" w:hAnsi="Corbel"/>
                <w:color w:val="5B9BD5" w:themeColor="accent1"/>
                <w:szCs w:val="18"/>
              </w:rPr>
            </w:pPr>
            <w:r>
              <w:rPr>
                <w:rFonts w:ascii="Corbel" w:hAnsi="Corbel"/>
                <w:color w:val="5B9BD5" w:themeColor="accent1"/>
                <w:szCs w:val="18"/>
              </w:rPr>
              <w:t>Juillet 2019</w:t>
            </w:r>
            <w:r w:rsidRPr="00C0432A">
              <w:rPr>
                <w:rFonts w:ascii="Corbel" w:hAnsi="Corbel"/>
                <w:color w:val="5B9BD5" w:themeColor="accent1"/>
                <w:szCs w:val="18"/>
              </w:rPr>
              <w:t xml:space="preserve"> – </w:t>
            </w:r>
            <w:r>
              <w:rPr>
                <w:rFonts w:ascii="Corbel" w:hAnsi="Corbel"/>
                <w:color w:val="5B9BD5" w:themeColor="accent1"/>
                <w:szCs w:val="18"/>
              </w:rPr>
              <w:t>Janvier 2020</w:t>
            </w:r>
          </w:p>
        </w:tc>
        <w:tc>
          <w:tcPr>
            <w:tcW w:w="25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F331FA" w14:textId="372A9A4F" w:rsidR="008C38C7" w:rsidRPr="00C0432A" w:rsidRDefault="008C38C7" w:rsidP="008C38C7">
            <w:pPr>
              <w:rPr>
                <w:rFonts w:ascii="Corbel" w:hAnsi="Corbel"/>
                <w:color w:val="5B9BD5" w:themeColor="accent1"/>
                <w:szCs w:val="18"/>
                <w:u w:val="single"/>
              </w:rPr>
            </w:pPr>
            <w:r w:rsidRPr="00C0432A">
              <w:rPr>
                <w:rFonts w:ascii="Corbel" w:hAnsi="Corbel"/>
                <w:color w:val="5B9BD5" w:themeColor="accent1"/>
                <w:szCs w:val="18"/>
                <w:u w:val="single"/>
              </w:rPr>
              <w:t>Poste </w:t>
            </w:r>
            <w:r w:rsidRPr="008C38C7">
              <w:rPr>
                <w:rFonts w:ascii="Corbel" w:hAnsi="Corbel"/>
                <w:color w:val="5B9BD5" w:themeColor="accent1"/>
                <w:szCs w:val="18"/>
              </w:rPr>
              <w:t>: Développeur Wordpress</w:t>
            </w:r>
          </w:p>
          <w:p w14:paraId="6D385A99" w14:textId="34A13431" w:rsidR="008C38C7" w:rsidRPr="00C0432A" w:rsidRDefault="008C38C7" w:rsidP="008C38C7">
            <w:pPr>
              <w:rPr>
                <w:rFonts w:ascii="Corbel" w:hAnsi="Corbel"/>
                <w:color w:val="5B9BD5" w:themeColor="accent1"/>
                <w:szCs w:val="18"/>
              </w:rPr>
            </w:pPr>
            <w:r w:rsidRPr="00C0432A">
              <w:rPr>
                <w:rFonts w:ascii="Corbel" w:hAnsi="Corbel"/>
                <w:color w:val="5B9BD5" w:themeColor="accent1"/>
                <w:szCs w:val="18"/>
                <w:u w:val="single"/>
              </w:rPr>
              <w:t>Employeur </w:t>
            </w:r>
            <w:r w:rsidRPr="008C38C7">
              <w:rPr>
                <w:rFonts w:ascii="Corbel" w:hAnsi="Corbel"/>
                <w:color w:val="5B9BD5" w:themeColor="accent1"/>
                <w:szCs w:val="18"/>
              </w:rPr>
              <w:t>: SIC Sénégal SA</w:t>
            </w:r>
            <w:r w:rsidR="00121311">
              <w:rPr>
                <w:rFonts w:ascii="Corbel" w:hAnsi="Corbel"/>
                <w:color w:val="5B9BD5" w:themeColor="accent1"/>
                <w:szCs w:val="18"/>
                <w:lang w:val="pt-BR"/>
              </w:rPr>
              <w:t>(Gainde2000)</w:t>
            </w:r>
          </w:p>
          <w:p w14:paraId="7047132D" w14:textId="311D7CAF" w:rsidR="008C38C7" w:rsidRDefault="008C38C7" w:rsidP="008C38C7">
            <w:pPr>
              <w:rPr>
                <w:rFonts w:ascii="Corbel" w:hAnsi="Corbel"/>
                <w:color w:val="5B9BD5" w:themeColor="accent1"/>
                <w:szCs w:val="18"/>
              </w:rPr>
            </w:pPr>
            <w:r w:rsidRPr="00C0432A">
              <w:rPr>
                <w:rFonts w:ascii="Corbel" w:hAnsi="Corbel"/>
                <w:color w:val="5B9BD5" w:themeColor="accent1"/>
                <w:szCs w:val="18"/>
                <w:u w:val="single"/>
              </w:rPr>
              <w:t>Référence</w:t>
            </w:r>
            <w:r w:rsidRPr="00C0432A">
              <w:rPr>
                <w:rFonts w:ascii="Corbel" w:hAnsi="Corbel"/>
                <w:color w:val="5B9BD5" w:themeColor="accent1"/>
                <w:szCs w:val="18"/>
              </w:rPr>
              <w:t xml:space="preserve"> : </w:t>
            </w:r>
            <w:r w:rsidR="00121311">
              <w:rPr>
                <w:rFonts w:ascii="Corbel" w:hAnsi="Corbel"/>
                <w:color w:val="5B9BD5" w:themeColor="accent1"/>
                <w:szCs w:val="18"/>
              </w:rPr>
              <w:t xml:space="preserve">Serigne </w:t>
            </w:r>
            <w:r>
              <w:rPr>
                <w:rFonts w:ascii="Corbel" w:hAnsi="Corbel"/>
                <w:color w:val="5B9BD5" w:themeColor="accent1"/>
                <w:szCs w:val="18"/>
              </w:rPr>
              <w:t>M</w:t>
            </w:r>
            <w:r w:rsidR="00121311">
              <w:rPr>
                <w:rFonts w:ascii="Corbel" w:hAnsi="Corbel"/>
                <w:color w:val="5B9BD5" w:themeColor="accent1"/>
                <w:szCs w:val="18"/>
              </w:rPr>
              <w:t>ass</w:t>
            </w:r>
            <w:r>
              <w:rPr>
                <w:rFonts w:ascii="Corbel" w:hAnsi="Corbel"/>
                <w:color w:val="5B9BD5" w:themeColor="accent1"/>
                <w:szCs w:val="18"/>
              </w:rPr>
              <w:t xml:space="preserve"> Seck </w:t>
            </w:r>
          </w:p>
          <w:p w14:paraId="76420C90" w14:textId="0D8C15D0" w:rsidR="00EF2133" w:rsidRPr="00EF2133" w:rsidRDefault="00EF2133" w:rsidP="008C38C7">
            <w:pPr>
              <w:rPr>
                <w:rFonts w:ascii="Corbel" w:hAnsi="Corbel"/>
                <w:color w:val="5B9BD5" w:themeColor="accent1"/>
                <w:lang w:val="fr-FR"/>
              </w:rPr>
            </w:pPr>
            <w:r w:rsidRPr="00EF2133">
              <w:rPr>
                <w:rFonts w:ascii="Corbel" w:hAnsi="Corbel"/>
                <w:color w:val="5B9BD5" w:themeColor="accent1"/>
                <w:lang w:val="fr-FR"/>
              </w:rPr>
              <w:t>mseck@gainde2000.sn</w:t>
            </w:r>
          </w:p>
        </w:tc>
        <w:tc>
          <w:tcPr>
            <w:tcW w:w="95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E8D670" w14:textId="20F524E2" w:rsidR="008C38C7" w:rsidRPr="00C0432A" w:rsidRDefault="008C38C7" w:rsidP="008C38C7">
            <w:pPr>
              <w:rPr>
                <w:rFonts w:ascii="Corbel" w:hAnsi="Corbel"/>
                <w:smallCaps/>
                <w:color w:val="5B9BD5" w:themeColor="accent1"/>
                <w:szCs w:val="18"/>
              </w:rPr>
            </w:pPr>
            <w:r w:rsidRPr="00CE795D">
              <w:rPr>
                <w:rFonts w:ascii="Corbel" w:hAnsi="Corbel"/>
                <w:bCs/>
                <w:color w:val="5B9BD5" w:themeColor="accent1"/>
                <w:szCs w:val="18"/>
              </w:rPr>
              <w:t>Sénégal</w:t>
            </w:r>
          </w:p>
        </w:tc>
        <w:tc>
          <w:tcPr>
            <w:tcW w:w="491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20A7F7" w14:textId="02322AB7" w:rsidR="008C38C7" w:rsidRDefault="008C38C7" w:rsidP="004B045F">
            <w:pPr>
              <w:pStyle w:val="Paragraphedeliste"/>
              <w:numPr>
                <w:ilvl w:val="0"/>
                <w:numId w:val="5"/>
              </w:numPr>
              <w:spacing w:line="276" w:lineRule="auto"/>
              <w:ind w:right="77"/>
              <w:jc w:val="both"/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</w:pPr>
            <w:r w:rsidRPr="008C38C7"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 xml:space="preserve">Conception du site web SIC </w:t>
            </w:r>
            <w:r w:rsidR="006D0DE6" w:rsidRPr="008C38C7"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>Sénégal SA</w:t>
            </w:r>
            <w:r w:rsidR="006D0DE6"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 xml:space="preserve"> (www.sicsa.sn)</w:t>
            </w:r>
          </w:p>
          <w:p w14:paraId="257776B5" w14:textId="45161ACF" w:rsidR="008C38C7" w:rsidRPr="008C38C7" w:rsidRDefault="008C38C7" w:rsidP="004B045F">
            <w:pPr>
              <w:pStyle w:val="Paragraphedeliste"/>
              <w:numPr>
                <w:ilvl w:val="0"/>
                <w:numId w:val="5"/>
              </w:numPr>
              <w:spacing w:line="276" w:lineRule="auto"/>
              <w:ind w:right="77"/>
              <w:jc w:val="both"/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</w:pPr>
            <w:r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>Conception des brochure</w:t>
            </w:r>
            <w:r w:rsidR="001E7960"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>s</w:t>
            </w:r>
            <w:r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 xml:space="preserve"> de présentations de SIC SA et aussi d’ORBUS Logistic</w:t>
            </w:r>
          </w:p>
        </w:tc>
      </w:tr>
      <w:tr w:rsidR="008A64BB" w:rsidRPr="00CF6842" w14:paraId="2423E77A" w14:textId="77777777" w:rsidTr="0051635A">
        <w:trPr>
          <w:jc w:val="center"/>
        </w:trPr>
        <w:tc>
          <w:tcPr>
            <w:tcW w:w="127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39C01F" w14:textId="610E51F3" w:rsidR="008A64BB" w:rsidRPr="00CF6842" w:rsidRDefault="008A64BB" w:rsidP="008A64BB">
            <w:pPr>
              <w:rPr>
                <w:rFonts w:ascii="Corbel" w:hAnsi="Corbel"/>
                <w:szCs w:val="18"/>
              </w:rPr>
            </w:pPr>
            <w:r>
              <w:rPr>
                <w:rFonts w:ascii="Corbel" w:hAnsi="Corbel"/>
                <w:color w:val="5B9BD5" w:themeColor="accent1"/>
                <w:szCs w:val="18"/>
              </w:rPr>
              <w:t>Juillet 2018</w:t>
            </w:r>
            <w:r w:rsidRPr="00C0432A">
              <w:rPr>
                <w:rFonts w:ascii="Corbel" w:hAnsi="Corbel"/>
                <w:color w:val="5B9BD5" w:themeColor="accent1"/>
                <w:szCs w:val="18"/>
              </w:rPr>
              <w:t xml:space="preserve"> – </w:t>
            </w:r>
            <w:r>
              <w:rPr>
                <w:rFonts w:ascii="Corbel" w:hAnsi="Corbel"/>
                <w:color w:val="5B9BD5" w:themeColor="accent1"/>
                <w:szCs w:val="18"/>
              </w:rPr>
              <w:t>Janvier 2019</w:t>
            </w:r>
          </w:p>
        </w:tc>
        <w:tc>
          <w:tcPr>
            <w:tcW w:w="25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ECD3EB" w14:textId="614BB747" w:rsidR="008A64BB" w:rsidRPr="00C0432A" w:rsidRDefault="008A64BB" w:rsidP="008A64BB">
            <w:pPr>
              <w:rPr>
                <w:rFonts w:ascii="Corbel" w:hAnsi="Corbel"/>
                <w:color w:val="5B9BD5" w:themeColor="accent1"/>
                <w:szCs w:val="18"/>
                <w:u w:val="single"/>
              </w:rPr>
            </w:pPr>
            <w:r w:rsidRPr="00C0432A">
              <w:rPr>
                <w:rFonts w:ascii="Corbel" w:hAnsi="Corbel"/>
                <w:color w:val="5B9BD5" w:themeColor="accent1"/>
                <w:szCs w:val="18"/>
                <w:u w:val="single"/>
              </w:rPr>
              <w:t>Poste </w:t>
            </w:r>
            <w:r w:rsidRPr="008C38C7">
              <w:rPr>
                <w:rFonts w:ascii="Corbel" w:hAnsi="Corbel"/>
                <w:color w:val="5B9BD5" w:themeColor="accent1"/>
                <w:szCs w:val="18"/>
              </w:rPr>
              <w:t>: Développeur W</w:t>
            </w:r>
            <w:r>
              <w:rPr>
                <w:rFonts w:ascii="Corbel" w:hAnsi="Corbel"/>
                <w:color w:val="5B9BD5" w:themeColor="accent1"/>
                <w:szCs w:val="18"/>
              </w:rPr>
              <w:t>eb &amp; Web/Mobile</w:t>
            </w:r>
          </w:p>
          <w:p w14:paraId="0A8A9286" w14:textId="67B7B6F7" w:rsidR="008A64BB" w:rsidRPr="00C0432A" w:rsidRDefault="00121311" w:rsidP="008A64BB">
            <w:pPr>
              <w:rPr>
                <w:rFonts w:ascii="Corbel" w:hAnsi="Corbel"/>
                <w:color w:val="5B9BD5" w:themeColor="accent1"/>
                <w:szCs w:val="18"/>
              </w:rPr>
            </w:pPr>
            <w:r>
              <w:rPr>
                <w:rFonts w:ascii="Corbel" w:hAnsi="Corbel"/>
                <w:color w:val="5B9BD5" w:themeColor="accent1"/>
                <w:szCs w:val="18"/>
                <w:u w:val="single"/>
              </w:rPr>
              <w:t xml:space="preserve">Établissement </w:t>
            </w:r>
            <w:r w:rsidRPr="00C0432A">
              <w:rPr>
                <w:rFonts w:ascii="Corbel" w:hAnsi="Corbel"/>
                <w:color w:val="5B9BD5" w:themeColor="accent1"/>
                <w:szCs w:val="18"/>
                <w:u w:val="single"/>
              </w:rPr>
              <w:t>:</w:t>
            </w:r>
            <w:r w:rsidR="008A64BB" w:rsidRPr="008C38C7">
              <w:rPr>
                <w:rFonts w:ascii="Corbel" w:hAnsi="Corbel"/>
                <w:color w:val="5B9BD5" w:themeColor="accent1"/>
                <w:szCs w:val="18"/>
              </w:rPr>
              <w:t xml:space="preserve"> </w:t>
            </w:r>
            <w:r w:rsidR="008A64BB">
              <w:rPr>
                <w:rFonts w:ascii="Corbel" w:hAnsi="Corbel"/>
                <w:color w:val="5B9BD5" w:themeColor="accent1"/>
                <w:szCs w:val="18"/>
              </w:rPr>
              <w:t>Access Code School</w:t>
            </w:r>
          </w:p>
          <w:p w14:paraId="1A8C336A" w14:textId="1309D5D8" w:rsidR="008A64BB" w:rsidRPr="00CF6842" w:rsidRDefault="008A64BB" w:rsidP="008A64BB">
            <w:pPr>
              <w:pStyle w:val="employeur"/>
              <w:rPr>
                <w:rFonts w:ascii="Corbel" w:hAnsi="Corbel" w:cs="Arial"/>
                <w:b/>
                <w:i/>
                <w:sz w:val="18"/>
                <w:szCs w:val="18"/>
                <w:shd w:val="clear" w:color="auto" w:fill="FFFFFF"/>
                <w:lang w:val="pt-BR"/>
              </w:rPr>
            </w:pPr>
            <w:r w:rsidRPr="00C0432A">
              <w:rPr>
                <w:rFonts w:ascii="Corbel" w:hAnsi="Corbel"/>
                <w:color w:val="5B9BD5" w:themeColor="accent1"/>
                <w:szCs w:val="18"/>
                <w:u w:val="single"/>
              </w:rPr>
              <w:lastRenderedPageBreak/>
              <w:t>Référence</w:t>
            </w:r>
            <w:r w:rsidRPr="00C0432A">
              <w:rPr>
                <w:rFonts w:ascii="Corbel" w:hAnsi="Corbel"/>
                <w:color w:val="5B9BD5" w:themeColor="accent1"/>
                <w:szCs w:val="18"/>
              </w:rPr>
              <w:t xml:space="preserve"> : </w:t>
            </w:r>
            <w:r>
              <w:rPr>
                <w:rFonts w:ascii="Corbel" w:hAnsi="Corbel"/>
                <w:color w:val="5B9BD5" w:themeColor="accent1"/>
                <w:szCs w:val="18"/>
              </w:rPr>
              <w:t>Boris Debot</w:t>
            </w:r>
            <w:r w:rsidR="00AA482E">
              <w:rPr>
                <w:rFonts w:ascii="Corbel" w:hAnsi="Corbel"/>
                <w:color w:val="5B9BD5" w:themeColor="accent1"/>
                <w:szCs w:val="18"/>
              </w:rPr>
              <w:t xml:space="preserve"> (+33 674 35 64 36)</w:t>
            </w:r>
          </w:p>
        </w:tc>
        <w:tc>
          <w:tcPr>
            <w:tcW w:w="95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9D2E4C" w14:textId="105ADFD5" w:rsidR="008A64BB" w:rsidRPr="00CF6842" w:rsidRDefault="008A64BB" w:rsidP="008A64BB">
            <w:pPr>
              <w:rPr>
                <w:rFonts w:ascii="Corbel" w:hAnsi="Corbel"/>
                <w:smallCaps/>
                <w:szCs w:val="18"/>
              </w:rPr>
            </w:pPr>
            <w:r w:rsidRPr="00CE795D">
              <w:rPr>
                <w:rFonts w:ascii="Corbel" w:hAnsi="Corbel"/>
                <w:bCs/>
                <w:color w:val="5B9BD5" w:themeColor="accent1"/>
                <w:szCs w:val="18"/>
              </w:rPr>
              <w:lastRenderedPageBreak/>
              <w:t>Sénégal</w:t>
            </w:r>
          </w:p>
        </w:tc>
        <w:tc>
          <w:tcPr>
            <w:tcW w:w="491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2C9319" w14:textId="2E429C9B" w:rsidR="006D0DE6" w:rsidRDefault="008A64BB" w:rsidP="004B045F">
            <w:pPr>
              <w:pStyle w:val="Paragraphedeliste"/>
              <w:numPr>
                <w:ilvl w:val="0"/>
                <w:numId w:val="5"/>
              </w:numPr>
              <w:spacing w:line="276" w:lineRule="auto"/>
              <w:ind w:right="77"/>
              <w:jc w:val="both"/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</w:pPr>
            <w:r w:rsidRPr="008C38C7"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>Conception d</w:t>
            </w:r>
            <w:r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>’application web et mobile</w:t>
            </w:r>
            <w:r w:rsidR="006D0DE6"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> :</w:t>
            </w:r>
          </w:p>
          <w:p w14:paraId="748365DF" w14:textId="570F5256" w:rsidR="006D0DE6" w:rsidRDefault="006D0DE6" w:rsidP="004B045F">
            <w:pPr>
              <w:pStyle w:val="Paragraphedeliste"/>
              <w:numPr>
                <w:ilvl w:val="0"/>
                <w:numId w:val="7"/>
              </w:numPr>
              <w:spacing w:line="276" w:lineRule="auto"/>
              <w:ind w:right="77"/>
              <w:jc w:val="both"/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</w:pPr>
            <w:r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>Clone de WeTransfer (PHP/MySQL)</w:t>
            </w:r>
          </w:p>
          <w:p w14:paraId="03BC1900" w14:textId="5A80D122" w:rsidR="006D0DE6" w:rsidRPr="00121311" w:rsidRDefault="006D0DE6" w:rsidP="004B045F">
            <w:pPr>
              <w:pStyle w:val="Paragraphedeliste"/>
              <w:numPr>
                <w:ilvl w:val="0"/>
                <w:numId w:val="7"/>
              </w:numPr>
              <w:spacing w:line="276" w:lineRule="auto"/>
              <w:ind w:right="77"/>
              <w:jc w:val="both"/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  <w:lang w:val="en-US"/>
              </w:rPr>
            </w:pPr>
            <w:r w:rsidRPr="00121311"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  <w:lang w:val="en-US"/>
              </w:rPr>
              <w:t xml:space="preserve">Clone de The Movie </w:t>
            </w:r>
            <w:r w:rsidR="00277526" w:rsidRPr="00121311"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  <w:lang w:val="en-US"/>
              </w:rPr>
              <w:t>Database (</w:t>
            </w:r>
            <w:r w:rsidRPr="00121311"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  <w:lang w:val="en-US"/>
              </w:rPr>
              <w:t>PHP/MySQL)</w:t>
            </w:r>
          </w:p>
          <w:p w14:paraId="1AE3F5CE" w14:textId="7BFC790A" w:rsidR="00277526" w:rsidRDefault="00277526" w:rsidP="004B045F">
            <w:pPr>
              <w:pStyle w:val="Paragraphedeliste"/>
              <w:numPr>
                <w:ilvl w:val="0"/>
                <w:numId w:val="7"/>
              </w:numPr>
              <w:spacing w:line="276" w:lineRule="auto"/>
              <w:ind w:right="77"/>
              <w:jc w:val="both"/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</w:pPr>
            <w:r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 xml:space="preserve">Jeux </w:t>
            </w:r>
            <w:proofErr w:type="spellStart"/>
            <w:r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>Space</w:t>
            </w:r>
            <w:proofErr w:type="spellEnd"/>
            <w:r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>Invaders</w:t>
            </w:r>
            <w:proofErr w:type="spellEnd"/>
            <w:r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 xml:space="preserve"> (Javascript &amp; HTML/CSS)</w:t>
            </w:r>
          </w:p>
          <w:p w14:paraId="2944E15B" w14:textId="2CF8313A" w:rsidR="00277526" w:rsidRDefault="00277526" w:rsidP="004B045F">
            <w:pPr>
              <w:pStyle w:val="Paragraphedeliste"/>
              <w:numPr>
                <w:ilvl w:val="0"/>
                <w:numId w:val="7"/>
              </w:numPr>
              <w:spacing w:line="276" w:lineRule="auto"/>
              <w:ind w:right="77"/>
              <w:jc w:val="both"/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</w:pPr>
            <w:r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lastRenderedPageBreak/>
              <w:t xml:space="preserve">Générateur de Mêmes (PHP/MySQL, Twig &amp; </w:t>
            </w:r>
            <w:r w:rsidR="00AC59C8"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>Bootstrap</w:t>
            </w:r>
            <w:r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>)</w:t>
            </w:r>
          </w:p>
          <w:p w14:paraId="4C7EA0E7" w14:textId="696D9B1C" w:rsidR="006D0DE6" w:rsidRDefault="006D0DE6" w:rsidP="004B045F">
            <w:pPr>
              <w:pStyle w:val="Paragraphedeliste"/>
              <w:numPr>
                <w:ilvl w:val="0"/>
                <w:numId w:val="7"/>
              </w:numPr>
              <w:spacing w:line="276" w:lineRule="auto"/>
              <w:ind w:right="77"/>
              <w:jc w:val="both"/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</w:pPr>
            <w:r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 xml:space="preserve"> Application de Géolocalisation des bureaux de votes par région du </w:t>
            </w:r>
            <w:r w:rsidR="00277526"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>Sénégal (</w:t>
            </w:r>
            <w:r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>Angular &amp; Symfony)</w:t>
            </w:r>
          </w:p>
          <w:p w14:paraId="4129022A" w14:textId="01EA2E06" w:rsidR="00277526" w:rsidRPr="006D0DE6" w:rsidRDefault="00277526" w:rsidP="004B045F">
            <w:pPr>
              <w:pStyle w:val="Paragraphedeliste"/>
              <w:numPr>
                <w:ilvl w:val="0"/>
                <w:numId w:val="7"/>
              </w:numPr>
              <w:spacing w:line="276" w:lineRule="auto"/>
              <w:ind w:right="77"/>
              <w:jc w:val="both"/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</w:pPr>
            <w:r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>Application mobile Portfolio (Ionic, ApiPlatform &amp; Symfony)</w:t>
            </w:r>
          </w:p>
          <w:p w14:paraId="70D39262" w14:textId="44CD2C9D" w:rsidR="008A64BB" w:rsidRPr="008A64BB" w:rsidRDefault="008A64BB" w:rsidP="004B045F">
            <w:pPr>
              <w:pStyle w:val="Paragraphedeliste"/>
              <w:numPr>
                <w:ilvl w:val="0"/>
                <w:numId w:val="5"/>
              </w:numPr>
              <w:spacing w:line="276" w:lineRule="auto"/>
              <w:ind w:right="77"/>
              <w:jc w:val="both"/>
              <w:rPr>
                <w:rFonts w:ascii="Corbel" w:hAnsi="Corbel" w:cs="Arial"/>
                <w:szCs w:val="18"/>
                <w:shd w:val="clear" w:color="auto" w:fill="FFFFFF"/>
              </w:rPr>
            </w:pPr>
            <w:r w:rsidRPr="008A64BB"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 xml:space="preserve">Conception </w:t>
            </w:r>
            <w:r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>d’infographie selon sujet de l’étude</w:t>
            </w:r>
          </w:p>
          <w:p w14:paraId="1C05C359" w14:textId="15600F51" w:rsidR="008A64BB" w:rsidRPr="008A64BB" w:rsidRDefault="008A64BB" w:rsidP="004B045F">
            <w:pPr>
              <w:pStyle w:val="Paragraphedeliste"/>
              <w:numPr>
                <w:ilvl w:val="0"/>
                <w:numId w:val="5"/>
              </w:numPr>
              <w:spacing w:line="276" w:lineRule="auto"/>
              <w:ind w:right="77"/>
              <w:jc w:val="both"/>
              <w:rPr>
                <w:rFonts w:ascii="Corbel" w:hAnsi="Corbel" w:cs="Arial"/>
                <w:szCs w:val="18"/>
                <w:shd w:val="clear" w:color="auto" w:fill="FFFFFF"/>
              </w:rPr>
            </w:pPr>
            <w:r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>Formation a la méthode Agile SCRUM</w:t>
            </w:r>
          </w:p>
        </w:tc>
      </w:tr>
      <w:tr w:rsidR="008A64BB" w:rsidRPr="00CF6842" w14:paraId="52CD637E" w14:textId="77777777" w:rsidTr="0051635A">
        <w:trPr>
          <w:jc w:val="center"/>
        </w:trPr>
        <w:tc>
          <w:tcPr>
            <w:tcW w:w="127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0F1A73" w14:textId="7F7C3F1C" w:rsidR="008A64BB" w:rsidRPr="00CF6842" w:rsidRDefault="00277526" w:rsidP="008A64BB">
            <w:pPr>
              <w:rPr>
                <w:rFonts w:ascii="Corbel" w:hAnsi="Corbel"/>
                <w:szCs w:val="18"/>
              </w:rPr>
            </w:pPr>
            <w:r>
              <w:rPr>
                <w:rFonts w:ascii="Corbel" w:hAnsi="Corbel"/>
                <w:color w:val="5B9BD5" w:themeColor="accent1"/>
                <w:szCs w:val="18"/>
              </w:rPr>
              <w:lastRenderedPageBreak/>
              <w:t>Septembre 2015</w:t>
            </w:r>
            <w:r w:rsidR="001E7960" w:rsidRPr="00C0432A">
              <w:rPr>
                <w:rFonts w:ascii="Corbel" w:hAnsi="Corbel"/>
                <w:color w:val="5B9BD5" w:themeColor="accent1"/>
                <w:szCs w:val="18"/>
              </w:rPr>
              <w:t xml:space="preserve"> – </w:t>
            </w:r>
            <w:r w:rsidR="001E7960">
              <w:rPr>
                <w:rFonts w:ascii="Corbel" w:hAnsi="Corbel"/>
                <w:color w:val="5B9BD5" w:themeColor="accent1"/>
                <w:szCs w:val="18"/>
              </w:rPr>
              <w:t>Septembre 2016</w:t>
            </w:r>
          </w:p>
        </w:tc>
        <w:tc>
          <w:tcPr>
            <w:tcW w:w="25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14F7C8" w14:textId="2FC88992" w:rsidR="001E7960" w:rsidRPr="00C0432A" w:rsidRDefault="001E7960" w:rsidP="001E7960">
            <w:pPr>
              <w:rPr>
                <w:rFonts w:ascii="Corbel" w:hAnsi="Corbel"/>
                <w:color w:val="5B9BD5" w:themeColor="accent1"/>
                <w:szCs w:val="18"/>
                <w:u w:val="single"/>
              </w:rPr>
            </w:pPr>
            <w:r w:rsidRPr="00C0432A">
              <w:rPr>
                <w:rFonts w:ascii="Corbel" w:hAnsi="Corbel"/>
                <w:color w:val="5B9BD5" w:themeColor="accent1"/>
                <w:szCs w:val="18"/>
                <w:u w:val="single"/>
              </w:rPr>
              <w:t>Poste </w:t>
            </w:r>
            <w:r w:rsidRPr="008C38C7">
              <w:rPr>
                <w:rFonts w:ascii="Corbel" w:hAnsi="Corbel"/>
                <w:color w:val="5B9BD5" w:themeColor="accent1"/>
                <w:szCs w:val="18"/>
              </w:rPr>
              <w:t xml:space="preserve">: </w:t>
            </w:r>
            <w:r>
              <w:rPr>
                <w:rFonts w:ascii="Corbel" w:hAnsi="Corbel"/>
                <w:color w:val="5B9BD5" w:themeColor="accent1"/>
                <w:szCs w:val="18"/>
              </w:rPr>
              <w:t>Gérant de Cyber Café</w:t>
            </w:r>
          </w:p>
          <w:p w14:paraId="3876825F" w14:textId="7BEA6860" w:rsidR="008A64BB" w:rsidRPr="001E7960" w:rsidRDefault="001E7960" w:rsidP="001E7960">
            <w:pPr>
              <w:rPr>
                <w:rFonts w:ascii="Corbel" w:hAnsi="Corbel"/>
                <w:color w:val="5B9BD5" w:themeColor="accent1"/>
                <w:szCs w:val="18"/>
              </w:rPr>
            </w:pPr>
            <w:r w:rsidRPr="00C0432A">
              <w:rPr>
                <w:rFonts w:ascii="Corbel" w:hAnsi="Corbel"/>
                <w:color w:val="5B9BD5" w:themeColor="accent1"/>
                <w:szCs w:val="18"/>
                <w:u w:val="single"/>
              </w:rPr>
              <w:t>Employeur </w:t>
            </w:r>
            <w:r w:rsidRPr="008C38C7">
              <w:rPr>
                <w:rFonts w:ascii="Corbel" w:hAnsi="Corbel"/>
                <w:color w:val="5B9BD5" w:themeColor="accent1"/>
                <w:szCs w:val="18"/>
              </w:rPr>
              <w:t xml:space="preserve">: </w:t>
            </w:r>
            <w:r>
              <w:rPr>
                <w:rFonts w:ascii="Corbel" w:hAnsi="Corbel"/>
                <w:color w:val="5B9BD5" w:themeColor="accent1"/>
                <w:szCs w:val="18"/>
              </w:rPr>
              <w:t>Oumar Sow</w:t>
            </w:r>
          </w:p>
        </w:tc>
        <w:tc>
          <w:tcPr>
            <w:tcW w:w="95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745320" w14:textId="5BCFCF53" w:rsidR="008A64BB" w:rsidRPr="00CF6842" w:rsidRDefault="001E7960" w:rsidP="008A64BB">
            <w:pPr>
              <w:rPr>
                <w:rFonts w:ascii="Corbel" w:hAnsi="Corbel"/>
                <w:smallCaps/>
                <w:szCs w:val="18"/>
              </w:rPr>
            </w:pPr>
            <w:r w:rsidRPr="00CE795D">
              <w:rPr>
                <w:rFonts w:ascii="Corbel" w:hAnsi="Corbel"/>
                <w:bCs/>
                <w:color w:val="5B9BD5" w:themeColor="accent1"/>
                <w:szCs w:val="18"/>
              </w:rPr>
              <w:t>Sénégal</w:t>
            </w:r>
          </w:p>
        </w:tc>
        <w:tc>
          <w:tcPr>
            <w:tcW w:w="491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0AC786" w14:textId="3D474071" w:rsidR="001E7960" w:rsidRDefault="001E7960" w:rsidP="004B045F">
            <w:pPr>
              <w:pStyle w:val="Paragraphedeliste"/>
              <w:numPr>
                <w:ilvl w:val="0"/>
                <w:numId w:val="5"/>
              </w:numPr>
              <w:spacing w:line="276" w:lineRule="auto"/>
              <w:ind w:right="77"/>
              <w:jc w:val="both"/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</w:pPr>
            <w:r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>Maintenance / Installation de machines</w:t>
            </w:r>
          </w:p>
          <w:p w14:paraId="718012DA" w14:textId="4D990232" w:rsidR="00277526" w:rsidRDefault="00277526" w:rsidP="004B045F">
            <w:pPr>
              <w:pStyle w:val="Paragraphedeliste"/>
              <w:numPr>
                <w:ilvl w:val="0"/>
                <w:numId w:val="5"/>
              </w:numPr>
              <w:spacing w:line="276" w:lineRule="auto"/>
              <w:ind w:right="77"/>
              <w:jc w:val="both"/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</w:pPr>
            <w:r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>Configuration réseau Mobile de Téléphone Android / IPhone</w:t>
            </w:r>
          </w:p>
          <w:p w14:paraId="01F61BF9" w14:textId="2E2975C9" w:rsidR="00277526" w:rsidRDefault="00277526" w:rsidP="004B045F">
            <w:pPr>
              <w:pStyle w:val="Paragraphedeliste"/>
              <w:numPr>
                <w:ilvl w:val="0"/>
                <w:numId w:val="5"/>
              </w:numPr>
              <w:spacing w:line="276" w:lineRule="auto"/>
              <w:ind w:right="77"/>
              <w:jc w:val="both"/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</w:pPr>
            <w:r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>Traitement de Texte</w:t>
            </w:r>
          </w:p>
          <w:p w14:paraId="4AA5B995" w14:textId="05EF36CD" w:rsidR="008A64BB" w:rsidRPr="001E7960" w:rsidRDefault="001E7960" w:rsidP="004B045F">
            <w:pPr>
              <w:pStyle w:val="Paragraphedeliste"/>
              <w:numPr>
                <w:ilvl w:val="0"/>
                <w:numId w:val="5"/>
              </w:numPr>
              <w:spacing w:line="276" w:lineRule="auto"/>
              <w:ind w:right="77"/>
              <w:jc w:val="both"/>
              <w:rPr>
                <w:rFonts w:ascii="Corbel" w:hAnsi="Corbel" w:cs="Arial"/>
                <w:szCs w:val="18"/>
                <w:shd w:val="clear" w:color="auto" w:fill="FFFFFF"/>
              </w:rPr>
            </w:pPr>
            <w:r>
              <w:rPr>
                <w:rFonts w:ascii="Corbel" w:hAnsi="Corbel" w:cs="Arial"/>
                <w:color w:val="5B9BD5" w:themeColor="accent1"/>
                <w:szCs w:val="18"/>
                <w:shd w:val="clear" w:color="auto" w:fill="FFFFFF"/>
              </w:rPr>
              <w:t>Maintenance Réseau</w:t>
            </w:r>
          </w:p>
        </w:tc>
      </w:tr>
      <w:tr w:rsidR="008A64BB" w:rsidRPr="00CF6842" w14:paraId="2F6E3F3A" w14:textId="77777777" w:rsidTr="0051635A">
        <w:trPr>
          <w:jc w:val="center"/>
        </w:trPr>
        <w:tc>
          <w:tcPr>
            <w:tcW w:w="127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6D24B" w14:textId="0CDA3571" w:rsidR="008A64BB" w:rsidRPr="00CF6842" w:rsidRDefault="008A64BB" w:rsidP="008A64BB">
            <w:pPr>
              <w:rPr>
                <w:rFonts w:ascii="Corbel" w:hAnsi="Corbel"/>
                <w:szCs w:val="18"/>
              </w:rPr>
            </w:pPr>
          </w:p>
        </w:tc>
        <w:tc>
          <w:tcPr>
            <w:tcW w:w="25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AE6654" w14:textId="6788928B" w:rsidR="008A64BB" w:rsidRPr="00CF6842" w:rsidRDefault="008A64BB" w:rsidP="008A64BB">
            <w:pPr>
              <w:pStyle w:val="employeur"/>
              <w:rPr>
                <w:rFonts w:ascii="Corbel" w:hAnsi="Corbel" w:cs="Arial"/>
                <w:b/>
                <w:i/>
                <w:sz w:val="18"/>
                <w:szCs w:val="18"/>
                <w:shd w:val="clear" w:color="auto" w:fill="FFFFFF"/>
                <w:lang w:val="pt-BR"/>
              </w:rPr>
            </w:pPr>
          </w:p>
        </w:tc>
        <w:tc>
          <w:tcPr>
            <w:tcW w:w="95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98919D" w14:textId="08D5CB05" w:rsidR="008A64BB" w:rsidRPr="00CF6842" w:rsidRDefault="008A64BB" w:rsidP="008A64BB">
            <w:pPr>
              <w:rPr>
                <w:rFonts w:ascii="Corbel" w:hAnsi="Corbel"/>
                <w:smallCaps/>
                <w:szCs w:val="18"/>
              </w:rPr>
            </w:pPr>
          </w:p>
        </w:tc>
        <w:tc>
          <w:tcPr>
            <w:tcW w:w="491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6F97D" w14:textId="56CCC606" w:rsidR="008A64BB" w:rsidRPr="00CF6842" w:rsidRDefault="008A64BB" w:rsidP="008A64BB">
            <w:pPr>
              <w:jc w:val="both"/>
              <w:rPr>
                <w:rFonts w:ascii="Corbel" w:hAnsi="Corbel"/>
                <w:i/>
                <w:iCs/>
                <w:szCs w:val="18"/>
              </w:rPr>
            </w:pPr>
          </w:p>
        </w:tc>
      </w:tr>
      <w:tr w:rsidR="008A64BB" w:rsidRPr="00CF6842" w14:paraId="2A1A5FFB" w14:textId="77777777" w:rsidTr="0051635A">
        <w:trPr>
          <w:jc w:val="center"/>
        </w:trPr>
        <w:tc>
          <w:tcPr>
            <w:tcW w:w="127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3F2AB0" w14:textId="2E04611A" w:rsidR="008A64BB" w:rsidRPr="00CF6842" w:rsidRDefault="008A64BB" w:rsidP="008A64BB">
            <w:pPr>
              <w:rPr>
                <w:rFonts w:ascii="Corbel" w:hAnsi="Corbel"/>
                <w:szCs w:val="18"/>
              </w:rPr>
            </w:pPr>
          </w:p>
        </w:tc>
        <w:tc>
          <w:tcPr>
            <w:tcW w:w="25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5552F1" w14:textId="366DD154" w:rsidR="008A64BB" w:rsidRPr="00CF6842" w:rsidRDefault="008A64BB" w:rsidP="008A64BB">
            <w:pPr>
              <w:pStyle w:val="employeur"/>
              <w:rPr>
                <w:rFonts w:ascii="Corbel" w:hAnsi="Corbel"/>
                <w:sz w:val="18"/>
                <w:szCs w:val="18"/>
              </w:rPr>
            </w:pPr>
          </w:p>
        </w:tc>
        <w:tc>
          <w:tcPr>
            <w:tcW w:w="95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5BB972" w14:textId="4C5D680E" w:rsidR="008A64BB" w:rsidRPr="00CF6842" w:rsidRDefault="008A64BB" w:rsidP="008A64BB">
            <w:pPr>
              <w:rPr>
                <w:rFonts w:ascii="Corbel" w:hAnsi="Corbel"/>
                <w:smallCaps/>
                <w:szCs w:val="18"/>
              </w:rPr>
            </w:pPr>
          </w:p>
        </w:tc>
        <w:tc>
          <w:tcPr>
            <w:tcW w:w="491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E638B5" w14:textId="1B0C9283" w:rsidR="008A64BB" w:rsidRPr="00CF6842" w:rsidRDefault="008A64BB" w:rsidP="008A64BB">
            <w:pPr>
              <w:rPr>
                <w:rFonts w:ascii="Corbel" w:hAnsi="Corbel"/>
                <w:i/>
                <w:iCs/>
                <w:szCs w:val="18"/>
              </w:rPr>
            </w:pPr>
          </w:p>
        </w:tc>
      </w:tr>
      <w:tr w:rsidR="008A64BB" w:rsidRPr="00CF6842" w14:paraId="6A55E42D" w14:textId="77777777" w:rsidTr="0051635A">
        <w:trPr>
          <w:jc w:val="center"/>
        </w:trPr>
        <w:tc>
          <w:tcPr>
            <w:tcW w:w="127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F35EDF" w14:textId="1FC11350" w:rsidR="008A64BB" w:rsidRPr="00CF6842" w:rsidRDefault="008A64BB" w:rsidP="008A64BB">
            <w:pPr>
              <w:rPr>
                <w:rFonts w:ascii="Corbel" w:hAnsi="Corbel"/>
                <w:szCs w:val="18"/>
              </w:rPr>
            </w:pPr>
          </w:p>
        </w:tc>
        <w:tc>
          <w:tcPr>
            <w:tcW w:w="25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B483D" w14:textId="001AD098" w:rsidR="008A64BB" w:rsidRPr="00CF6842" w:rsidRDefault="008A64BB" w:rsidP="008A64BB">
            <w:pPr>
              <w:pStyle w:val="client"/>
              <w:rPr>
                <w:rFonts w:ascii="Corbel" w:hAnsi="Corbel" w:cs="Arial"/>
                <w:szCs w:val="18"/>
                <w:shd w:val="clear" w:color="auto" w:fill="FFFFFF"/>
                <w:lang w:val="pt-BR"/>
              </w:rPr>
            </w:pPr>
          </w:p>
        </w:tc>
        <w:tc>
          <w:tcPr>
            <w:tcW w:w="95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5EFA9E" w14:textId="27D3B6DC" w:rsidR="008A64BB" w:rsidRPr="00CF6842" w:rsidRDefault="008A64BB" w:rsidP="008A64BB">
            <w:pPr>
              <w:rPr>
                <w:rFonts w:ascii="Corbel" w:hAnsi="Corbel"/>
                <w:smallCaps/>
                <w:szCs w:val="18"/>
              </w:rPr>
            </w:pPr>
          </w:p>
        </w:tc>
        <w:tc>
          <w:tcPr>
            <w:tcW w:w="491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C14A8D" w14:textId="790DF743" w:rsidR="008A64BB" w:rsidRPr="00CF6842" w:rsidRDefault="008A64BB" w:rsidP="008A64BB">
            <w:pPr>
              <w:rPr>
                <w:rFonts w:ascii="Corbel" w:hAnsi="Corbel"/>
                <w:i/>
                <w:iCs/>
                <w:szCs w:val="18"/>
              </w:rPr>
            </w:pPr>
          </w:p>
        </w:tc>
      </w:tr>
      <w:tr w:rsidR="008A64BB" w:rsidRPr="00CF6842" w14:paraId="1DBF0835" w14:textId="77777777" w:rsidTr="0051635A">
        <w:trPr>
          <w:jc w:val="center"/>
        </w:trPr>
        <w:tc>
          <w:tcPr>
            <w:tcW w:w="127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DE010D" w14:textId="468BD276" w:rsidR="008A64BB" w:rsidRPr="00CF6842" w:rsidRDefault="008A64BB" w:rsidP="008A64BB">
            <w:pPr>
              <w:rPr>
                <w:rFonts w:ascii="Corbel" w:hAnsi="Corbel"/>
                <w:szCs w:val="18"/>
              </w:rPr>
            </w:pPr>
          </w:p>
        </w:tc>
        <w:tc>
          <w:tcPr>
            <w:tcW w:w="25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DB1C86" w14:textId="6B736F90" w:rsidR="008A64BB" w:rsidRPr="00CF6842" w:rsidRDefault="008A64BB" w:rsidP="008A64BB">
            <w:pPr>
              <w:pStyle w:val="client"/>
              <w:rPr>
                <w:rFonts w:ascii="Corbel" w:hAnsi="Corbel"/>
                <w:b w:val="0"/>
                <w:bCs/>
                <w:szCs w:val="18"/>
                <w:u w:val="single"/>
              </w:rPr>
            </w:pPr>
          </w:p>
        </w:tc>
        <w:tc>
          <w:tcPr>
            <w:tcW w:w="95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E2217C" w14:textId="47BAFC72" w:rsidR="008A64BB" w:rsidRPr="00CF6842" w:rsidRDefault="008A64BB" w:rsidP="008A64BB">
            <w:pPr>
              <w:rPr>
                <w:rFonts w:ascii="Corbel" w:hAnsi="Corbel"/>
                <w:smallCaps/>
                <w:szCs w:val="18"/>
              </w:rPr>
            </w:pPr>
          </w:p>
        </w:tc>
        <w:tc>
          <w:tcPr>
            <w:tcW w:w="491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2B85F7" w14:textId="4D0EB177" w:rsidR="008A64BB" w:rsidRPr="00CF6842" w:rsidRDefault="008A64BB" w:rsidP="008A64BB">
            <w:pPr>
              <w:rPr>
                <w:rFonts w:ascii="Corbel" w:hAnsi="Corbel"/>
                <w:szCs w:val="18"/>
              </w:rPr>
            </w:pPr>
          </w:p>
        </w:tc>
      </w:tr>
      <w:tr w:rsidR="008A64BB" w:rsidRPr="00CF6842" w14:paraId="290A6F73" w14:textId="77777777" w:rsidTr="0051635A">
        <w:trPr>
          <w:jc w:val="center"/>
        </w:trPr>
        <w:tc>
          <w:tcPr>
            <w:tcW w:w="127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C54D57" w14:textId="554466EC" w:rsidR="008A64BB" w:rsidRPr="00CF6842" w:rsidRDefault="008A64BB" w:rsidP="008A64BB">
            <w:pPr>
              <w:rPr>
                <w:rFonts w:ascii="Corbel" w:hAnsi="Corbel"/>
                <w:szCs w:val="18"/>
              </w:rPr>
            </w:pPr>
          </w:p>
        </w:tc>
        <w:tc>
          <w:tcPr>
            <w:tcW w:w="25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34BBA0" w14:textId="435CAC22" w:rsidR="008A64BB" w:rsidRPr="00CF6842" w:rsidRDefault="008A64BB" w:rsidP="008A64BB">
            <w:pPr>
              <w:pStyle w:val="client"/>
              <w:rPr>
                <w:rFonts w:ascii="Corbel" w:hAnsi="Corbel"/>
                <w:b w:val="0"/>
                <w:bCs/>
                <w:szCs w:val="18"/>
              </w:rPr>
            </w:pPr>
          </w:p>
        </w:tc>
        <w:tc>
          <w:tcPr>
            <w:tcW w:w="95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0ED73B" w14:textId="47D14BFB" w:rsidR="008A64BB" w:rsidRPr="00CF6842" w:rsidRDefault="008A64BB" w:rsidP="008A64BB">
            <w:pPr>
              <w:rPr>
                <w:rFonts w:ascii="Corbel" w:hAnsi="Corbel"/>
                <w:smallCaps/>
                <w:szCs w:val="18"/>
              </w:rPr>
            </w:pPr>
          </w:p>
        </w:tc>
        <w:tc>
          <w:tcPr>
            <w:tcW w:w="491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3DC63" w14:textId="7D15C91D" w:rsidR="008A64BB" w:rsidRPr="00CF6842" w:rsidRDefault="008A64BB" w:rsidP="008A64BB">
            <w:pPr>
              <w:rPr>
                <w:rFonts w:ascii="Corbel" w:hAnsi="Corbel"/>
                <w:szCs w:val="18"/>
              </w:rPr>
            </w:pPr>
          </w:p>
        </w:tc>
      </w:tr>
    </w:tbl>
    <w:p w14:paraId="4D72231E" w14:textId="298E7B01" w:rsidR="00703502" w:rsidRDefault="005E5461" w:rsidP="00703502">
      <w:pPr>
        <w:tabs>
          <w:tab w:val="left" w:pos="6112"/>
          <w:tab w:val="left" w:leader="underscore" w:pos="9356"/>
        </w:tabs>
        <w:spacing w:before="120" w:after="240"/>
        <w:rPr>
          <w:rFonts w:ascii="Corbel" w:hAnsi="Corbel"/>
          <w:b/>
        </w:rPr>
      </w:pPr>
      <w:r w:rsidRPr="00CF6842">
        <w:rPr>
          <w:rFonts w:ascii="Corbel" w:hAnsi="Corbel"/>
          <w:b/>
        </w:rPr>
        <w:t>Affiliation à des associations professionnelles et publications réalisées :</w:t>
      </w:r>
      <w:r w:rsidR="00703502" w:rsidRPr="00CF6842">
        <w:rPr>
          <w:rFonts w:ascii="Corbel" w:hAnsi="Corbel"/>
          <w:b/>
        </w:rPr>
        <w:t xml:space="preserve"> </w:t>
      </w:r>
    </w:p>
    <w:p w14:paraId="5A11A396" w14:textId="77777777" w:rsidR="000B4C7E" w:rsidRPr="00CF6842" w:rsidRDefault="000B4C7E" w:rsidP="00703502">
      <w:pPr>
        <w:tabs>
          <w:tab w:val="left" w:pos="6112"/>
          <w:tab w:val="left" w:leader="underscore" w:pos="9356"/>
        </w:tabs>
        <w:spacing w:before="120" w:after="240"/>
        <w:rPr>
          <w:rFonts w:ascii="Corbel" w:hAnsi="Corbel"/>
          <w:b/>
        </w:rPr>
      </w:pPr>
    </w:p>
    <w:p w14:paraId="4F02D7A6" w14:textId="5AF4EA4A" w:rsidR="005E5461" w:rsidRPr="00CF6842" w:rsidRDefault="005E5461" w:rsidP="005E5461">
      <w:pPr>
        <w:tabs>
          <w:tab w:val="left" w:leader="underscore" w:pos="9356"/>
        </w:tabs>
        <w:spacing w:after="240"/>
        <w:rPr>
          <w:rFonts w:ascii="Corbel" w:hAnsi="Corbel"/>
          <w:b/>
        </w:rPr>
      </w:pPr>
      <w:r w:rsidRPr="00CF6842">
        <w:rPr>
          <w:rFonts w:ascii="Corbel" w:hAnsi="Corbel"/>
          <w:b/>
        </w:rPr>
        <w:t xml:space="preserve">Langues pratiquées (indiquer uniquement les langues dans lesquelles vous pouvez travailler) : </w:t>
      </w:r>
    </w:p>
    <w:tbl>
      <w:tblPr>
        <w:tblStyle w:val="TableauGrille4"/>
        <w:tblW w:w="4300" w:type="pct"/>
        <w:tblLook w:val="0600" w:firstRow="0" w:lastRow="0" w:firstColumn="0" w:lastColumn="0" w:noHBand="1" w:noVBand="1"/>
      </w:tblPr>
      <w:tblGrid>
        <w:gridCol w:w="2877"/>
        <w:gridCol w:w="1839"/>
        <w:gridCol w:w="1839"/>
        <w:gridCol w:w="1798"/>
      </w:tblGrid>
      <w:tr w:rsidR="00250733" w:rsidRPr="00CF6842" w14:paraId="07691D9D" w14:textId="77777777" w:rsidTr="00250733">
        <w:trPr>
          <w:trHeight w:val="200"/>
        </w:trPr>
        <w:tc>
          <w:tcPr>
            <w:tcW w:w="1722" w:type="pct"/>
            <w:shd w:val="clear" w:color="auto" w:fill="767171" w:themeFill="background2" w:themeFillShade="80"/>
          </w:tcPr>
          <w:p w14:paraId="3CFD0E3E" w14:textId="77777777" w:rsidR="00250733" w:rsidRPr="00CF6842" w:rsidRDefault="00250733" w:rsidP="009F18FC">
            <w:pPr>
              <w:pStyle w:val="normaltableau"/>
              <w:spacing w:before="60" w:after="60"/>
              <w:jc w:val="center"/>
              <w:rPr>
                <w:rFonts w:ascii="Corbel" w:hAnsi="Corbel"/>
                <w:b/>
                <w:color w:val="FFFFFF" w:themeColor="background1"/>
                <w:sz w:val="20"/>
                <w:lang w:val="fr-FR"/>
              </w:rPr>
            </w:pPr>
            <w:r w:rsidRPr="00CF6842">
              <w:rPr>
                <w:rFonts w:ascii="Corbel" w:hAnsi="Corbel"/>
                <w:b/>
                <w:color w:val="FFFFFF" w:themeColor="background1"/>
                <w:sz w:val="20"/>
                <w:lang w:val="fr-FR"/>
              </w:rPr>
              <w:t>Langue</w:t>
            </w:r>
          </w:p>
        </w:tc>
        <w:tc>
          <w:tcPr>
            <w:tcW w:w="1101" w:type="pct"/>
            <w:shd w:val="clear" w:color="auto" w:fill="767171" w:themeFill="background2" w:themeFillShade="80"/>
          </w:tcPr>
          <w:p w14:paraId="53182D66" w14:textId="77777777" w:rsidR="00250733" w:rsidRPr="00CF6842" w:rsidRDefault="00250733" w:rsidP="009F18FC">
            <w:pPr>
              <w:pStyle w:val="normaltableau"/>
              <w:spacing w:before="60" w:after="60"/>
              <w:jc w:val="center"/>
              <w:rPr>
                <w:rFonts w:ascii="Corbel" w:hAnsi="Corbel"/>
                <w:b/>
                <w:color w:val="FFFFFF" w:themeColor="background1"/>
                <w:sz w:val="20"/>
                <w:lang w:val="fr-FR"/>
              </w:rPr>
            </w:pPr>
            <w:r w:rsidRPr="00CF6842">
              <w:rPr>
                <w:rFonts w:ascii="Corbel" w:hAnsi="Corbel"/>
                <w:b/>
                <w:color w:val="FFFFFF" w:themeColor="background1"/>
                <w:sz w:val="20"/>
                <w:lang w:val="fr-FR"/>
              </w:rPr>
              <w:t>Parlé</w:t>
            </w:r>
          </w:p>
        </w:tc>
        <w:tc>
          <w:tcPr>
            <w:tcW w:w="1101" w:type="pct"/>
            <w:shd w:val="clear" w:color="auto" w:fill="767171" w:themeFill="background2" w:themeFillShade="80"/>
          </w:tcPr>
          <w:p w14:paraId="6192954B" w14:textId="77777777" w:rsidR="00250733" w:rsidRPr="00CF6842" w:rsidRDefault="00250733" w:rsidP="009F18FC">
            <w:pPr>
              <w:pStyle w:val="normaltableau"/>
              <w:spacing w:before="60" w:after="60"/>
              <w:jc w:val="center"/>
              <w:rPr>
                <w:rFonts w:ascii="Corbel" w:hAnsi="Corbel"/>
                <w:b/>
                <w:color w:val="FFFFFF" w:themeColor="background1"/>
                <w:sz w:val="20"/>
                <w:lang w:val="fr-FR"/>
              </w:rPr>
            </w:pPr>
            <w:r w:rsidRPr="00CF6842">
              <w:rPr>
                <w:rFonts w:ascii="Corbel" w:hAnsi="Corbel"/>
                <w:b/>
                <w:color w:val="FFFFFF" w:themeColor="background1"/>
                <w:sz w:val="20"/>
                <w:lang w:val="fr-FR"/>
              </w:rPr>
              <w:t>Lu</w:t>
            </w:r>
          </w:p>
        </w:tc>
        <w:tc>
          <w:tcPr>
            <w:tcW w:w="1076" w:type="pct"/>
            <w:shd w:val="clear" w:color="auto" w:fill="767171" w:themeFill="background2" w:themeFillShade="80"/>
          </w:tcPr>
          <w:p w14:paraId="4F764605" w14:textId="77777777" w:rsidR="00250733" w:rsidRPr="00CF6842" w:rsidRDefault="00250733" w:rsidP="009F18FC">
            <w:pPr>
              <w:pStyle w:val="normaltableau"/>
              <w:spacing w:before="60" w:after="60"/>
              <w:jc w:val="center"/>
              <w:rPr>
                <w:rFonts w:ascii="Corbel" w:hAnsi="Corbel"/>
                <w:b/>
                <w:color w:val="FFFFFF" w:themeColor="background1"/>
                <w:sz w:val="20"/>
                <w:lang w:val="fr-FR"/>
              </w:rPr>
            </w:pPr>
            <w:r w:rsidRPr="00CF6842">
              <w:rPr>
                <w:rFonts w:ascii="Corbel" w:hAnsi="Corbel"/>
                <w:b/>
                <w:color w:val="FFFFFF" w:themeColor="background1"/>
                <w:sz w:val="20"/>
                <w:lang w:val="fr-FR"/>
              </w:rPr>
              <w:t>Écrit</w:t>
            </w:r>
          </w:p>
        </w:tc>
      </w:tr>
      <w:tr w:rsidR="00250733" w:rsidRPr="00CF6842" w14:paraId="1471FF20" w14:textId="77777777" w:rsidTr="00250733">
        <w:trPr>
          <w:trHeight w:val="200"/>
        </w:trPr>
        <w:tc>
          <w:tcPr>
            <w:tcW w:w="1722" w:type="pct"/>
          </w:tcPr>
          <w:p w14:paraId="66A1C3CF" w14:textId="77777777" w:rsidR="00250733" w:rsidRPr="00CF6842" w:rsidRDefault="00250733" w:rsidP="009F18FC">
            <w:pPr>
              <w:pStyle w:val="normaltableau"/>
              <w:spacing w:before="60" w:after="60"/>
              <w:jc w:val="center"/>
              <w:rPr>
                <w:rFonts w:ascii="Corbel" w:hAnsi="Corbel"/>
                <w:b/>
                <w:color w:val="5B9BD5" w:themeColor="accent1"/>
                <w:sz w:val="20"/>
                <w:lang w:val="fr-FR"/>
              </w:rPr>
            </w:pPr>
            <w:r w:rsidRPr="00CF6842">
              <w:rPr>
                <w:rFonts w:ascii="Corbel" w:hAnsi="Corbel"/>
                <w:b/>
                <w:color w:val="5B9BD5" w:themeColor="accent1"/>
                <w:sz w:val="20"/>
                <w:lang w:val="fr-FR"/>
              </w:rPr>
              <w:t>Français</w:t>
            </w:r>
          </w:p>
        </w:tc>
        <w:tc>
          <w:tcPr>
            <w:tcW w:w="1101" w:type="pct"/>
          </w:tcPr>
          <w:p w14:paraId="66E1C9BE" w14:textId="77777777" w:rsidR="00250733" w:rsidRPr="00CF6842" w:rsidRDefault="00250733" w:rsidP="009F18FC">
            <w:pPr>
              <w:pStyle w:val="normaltableau"/>
              <w:spacing w:before="60" w:after="60"/>
              <w:jc w:val="center"/>
              <w:rPr>
                <w:rFonts w:ascii="Corbel" w:hAnsi="Corbel"/>
                <w:color w:val="5B9BD5" w:themeColor="accent1"/>
                <w:sz w:val="20"/>
                <w:lang w:val="fr-FR"/>
              </w:rPr>
            </w:pPr>
            <w:r w:rsidRPr="00CF6842">
              <w:rPr>
                <w:rFonts w:ascii="Corbel" w:hAnsi="Corbel"/>
                <w:color w:val="5B9BD5" w:themeColor="accent1"/>
                <w:sz w:val="20"/>
                <w:lang w:val="fr-FR"/>
              </w:rPr>
              <w:t>Excellent</w:t>
            </w:r>
          </w:p>
        </w:tc>
        <w:tc>
          <w:tcPr>
            <w:tcW w:w="1101" w:type="pct"/>
          </w:tcPr>
          <w:p w14:paraId="7F056D4A" w14:textId="77777777" w:rsidR="00250733" w:rsidRPr="00CF6842" w:rsidRDefault="00250733" w:rsidP="009F18FC">
            <w:pPr>
              <w:pStyle w:val="normaltableau"/>
              <w:spacing w:before="60" w:after="60"/>
              <w:jc w:val="center"/>
              <w:rPr>
                <w:rFonts w:ascii="Corbel" w:hAnsi="Corbel"/>
                <w:color w:val="5B9BD5" w:themeColor="accent1"/>
                <w:sz w:val="20"/>
                <w:lang w:val="fr-FR"/>
              </w:rPr>
            </w:pPr>
            <w:r w:rsidRPr="00CF6842">
              <w:rPr>
                <w:rFonts w:ascii="Corbel" w:hAnsi="Corbel"/>
                <w:color w:val="5B9BD5" w:themeColor="accent1"/>
                <w:sz w:val="20"/>
                <w:lang w:val="fr-FR"/>
              </w:rPr>
              <w:t>Excellent</w:t>
            </w:r>
          </w:p>
        </w:tc>
        <w:tc>
          <w:tcPr>
            <w:tcW w:w="1076" w:type="pct"/>
          </w:tcPr>
          <w:p w14:paraId="0E3EA5F9" w14:textId="77777777" w:rsidR="00250733" w:rsidRPr="00CF6842" w:rsidRDefault="00250733" w:rsidP="009F18FC">
            <w:pPr>
              <w:pStyle w:val="normaltableau"/>
              <w:spacing w:before="60" w:after="60"/>
              <w:jc w:val="center"/>
              <w:rPr>
                <w:rFonts w:ascii="Corbel" w:hAnsi="Corbel"/>
                <w:color w:val="5B9BD5" w:themeColor="accent1"/>
                <w:sz w:val="20"/>
                <w:lang w:val="fr-FR"/>
              </w:rPr>
            </w:pPr>
            <w:r w:rsidRPr="00CF6842">
              <w:rPr>
                <w:rFonts w:ascii="Corbel" w:hAnsi="Corbel"/>
                <w:color w:val="5B9BD5" w:themeColor="accent1"/>
                <w:sz w:val="20"/>
                <w:lang w:val="fr-FR"/>
              </w:rPr>
              <w:t>Excellent</w:t>
            </w:r>
          </w:p>
        </w:tc>
      </w:tr>
      <w:tr w:rsidR="00250733" w:rsidRPr="00CF6842" w14:paraId="08C72F70" w14:textId="77777777" w:rsidTr="00250733">
        <w:trPr>
          <w:trHeight w:val="200"/>
        </w:trPr>
        <w:tc>
          <w:tcPr>
            <w:tcW w:w="1722" w:type="pct"/>
          </w:tcPr>
          <w:p w14:paraId="745534E8" w14:textId="77777777" w:rsidR="00250733" w:rsidRPr="00CF6842" w:rsidRDefault="00250733" w:rsidP="009F18FC">
            <w:pPr>
              <w:pStyle w:val="normaltableau"/>
              <w:spacing w:before="60" w:after="60"/>
              <w:jc w:val="center"/>
              <w:rPr>
                <w:rFonts w:ascii="Corbel" w:hAnsi="Corbel"/>
                <w:b/>
                <w:color w:val="5B9BD5" w:themeColor="accent1"/>
                <w:sz w:val="20"/>
                <w:lang w:val="fr-FR"/>
              </w:rPr>
            </w:pPr>
            <w:r w:rsidRPr="00CF6842">
              <w:rPr>
                <w:rFonts w:ascii="Corbel" w:hAnsi="Corbel"/>
                <w:b/>
                <w:color w:val="5B9BD5" w:themeColor="accent1"/>
                <w:sz w:val="20"/>
                <w:lang w:val="fr-FR"/>
              </w:rPr>
              <w:t>Anglais</w:t>
            </w:r>
          </w:p>
        </w:tc>
        <w:tc>
          <w:tcPr>
            <w:tcW w:w="1101" w:type="pct"/>
          </w:tcPr>
          <w:p w14:paraId="03DB90A9" w14:textId="460C3F58" w:rsidR="00250733" w:rsidRPr="00CF6842" w:rsidRDefault="00B17F5C" w:rsidP="009F18FC">
            <w:pPr>
              <w:pStyle w:val="normaltableau"/>
              <w:spacing w:before="60" w:after="60"/>
              <w:jc w:val="center"/>
              <w:rPr>
                <w:rFonts w:ascii="Corbel" w:hAnsi="Corbel"/>
                <w:color w:val="5B9BD5" w:themeColor="accent1"/>
                <w:sz w:val="20"/>
                <w:lang w:val="fr-FR"/>
              </w:rPr>
            </w:pPr>
            <w:r>
              <w:rPr>
                <w:rFonts w:ascii="Corbel" w:hAnsi="Corbel"/>
                <w:color w:val="5B9BD5" w:themeColor="accent1"/>
                <w:sz w:val="20"/>
                <w:lang w:val="fr-FR"/>
              </w:rPr>
              <w:t>Moyen</w:t>
            </w:r>
          </w:p>
        </w:tc>
        <w:tc>
          <w:tcPr>
            <w:tcW w:w="1101" w:type="pct"/>
          </w:tcPr>
          <w:p w14:paraId="194957EC" w14:textId="77777777" w:rsidR="00250733" w:rsidRPr="00CF6842" w:rsidRDefault="00250733" w:rsidP="009F18FC">
            <w:pPr>
              <w:pStyle w:val="normaltableau"/>
              <w:spacing w:before="60" w:after="60"/>
              <w:jc w:val="center"/>
              <w:rPr>
                <w:rFonts w:ascii="Corbel" w:hAnsi="Corbel"/>
                <w:color w:val="5B9BD5" w:themeColor="accent1"/>
                <w:sz w:val="20"/>
                <w:lang w:val="fr-FR"/>
              </w:rPr>
            </w:pPr>
            <w:r w:rsidRPr="00CF6842">
              <w:rPr>
                <w:rFonts w:ascii="Corbel" w:hAnsi="Corbel"/>
                <w:color w:val="5B9BD5" w:themeColor="accent1"/>
                <w:sz w:val="20"/>
                <w:lang w:val="fr-FR"/>
              </w:rPr>
              <w:t>Excellent</w:t>
            </w:r>
          </w:p>
        </w:tc>
        <w:tc>
          <w:tcPr>
            <w:tcW w:w="1076" w:type="pct"/>
          </w:tcPr>
          <w:p w14:paraId="2DBEB8E0" w14:textId="0CE8158F" w:rsidR="00250733" w:rsidRPr="00CF6842" w:rsidRDefault="003231D5" w:rsidP="009F18FC">
            <w:pPr>
              <w:pStyle w:val="normaltableau"/>
              <w:spacing w:before="60" w:after="60"/>
              <w:jc w:val="center"/>
              <w:rPr>
                <w:rFonts w:ascii="Corbel" w:hAnsi="Corbel"/>
                <w:color w:val="5B9BD5" w:themeColor="accent1"/>
                <w:sz w:val="20"/>
                <w:lang w:val="fr-FR"/>
              </w:rPr>
            </w:pPr>
            <w:r>
              <w:rPr>
                <w:rFonts w:ascii="Corbel" w:hAnsi="Corbel"/>
                <w:color w:val="5B9BD5" w:themeColor="accent1"/>
                <w:sz w:val="20"/>
                <w:lang w:val="fr-FR"/>
              </w:rPr>
              <w:t>Moyen</w:t>
            </w:r>
          </w:p>
        </w:tc>
      </w:tr>
      <w:tr w:rsidR="00CF6842" w:rsidRPr="00CF6842" w14:paraId="0415BC85" w14:textId="77777777" w:rsidTr="00250733">
        <w:trPr>
          <w:trHeight w:val="200"/>
        </w:trPr>
        <w:tc>
          <w:tcPr>
            <w:tcW w:w="1722" w:type="pct"/>
          </w:tcPr>
          <w:p w14:paraId="66382600" w14:textId="77777777" w:rsidR="00CF6842" w:rsidRPr="00CF6842" w:rsidRDefault="00CF6842" w:rsidP="009F18FC">
            <w:pPr>
              <w:pStyle w:val="normaltableau"/>
              <w:spacing w:before="60" w:after="60"/>
              <w:jc w:val="center"/>
              <w:rPr>
                <w:rFonts w:ascii="Corbel" w:hAnsi="Corbel"/>
                <w:b/>
                <w:color w:val="5B9BD5" w:themeColor="accent1"/>
                <w:sz w:val="20"/>
                <w:lang w:val="fr-FR"/>
              </w:rPr>
            </w:pPr>
          </w:p>
        </w:tc>
        <w:tc>
          <w:tcPr>
            <w:tcW w:w="1101" w:type="pct"/>
          </w:tcPr>
          <w:p w14:paraId="1316C60A" w14:textId="77777777" w:rsidR="00CF6842" w:rsidRPr="00CF6842" w:rsidRDefault="00CF6842" w:rsidP="009F18FC">
            <w:pPr>
              <w:pStyle w:val="normaltableau"/>
              <w:spacing w:before="60" w:after="60"/>
              <w:jc w:val="center"/>
              <w:rPr>
                <w:rFonts w:ascii="Corbel" w:hAnsi="Corbel"/>
                <w:color w:val="5B9BD5" w:themeColor="accent1"/>
                <w:sz w:val="20"/>
                <w:lang w:val="fr-FR"/>
              </w:rPr>
            </w:pPr>
          </w:p>
        </w:tc>
        <w:tc>
          <w:tcPr>
            <w:tcW w:w="1101" w:type="pct"/>
          </w:tcPr>
          <w:p w14:paraId="6BB820A8" w14:textId="77777777" w:rsidR="00CF6842" w:rsidRPr="00CF6842" w:rsidRDefault="00CF6842" w:rsidP="009F18FC">
            <w:pPr>
              <w:pStyle w:val="normaltableau"/>
              <w:spacing w:before="60" w:after="60"/>
              <w:jc w:val="center"/>
              <w:rPr>
                <w:rFonts w:ascii="Corbel" w:hAnsi="Corbel"/>
                <w:color w:val="5B9BD5" w:themeColor="accent1"/>
                <w:sz w:val="20"/>
                <w:lang w:val="fr-FR"/>
              </w:rPr>
            </w:pPr>
          </w:p>
        </w:tc>
        <w:tc>
          <w:tcPr>
            <w:tcW w:w="1076" w:type="pct"/>
          </w:tcPr>
          <w:p w14:paraId="11C9C19F" w14:textId="77777777" w:rsidR="00CF6842" w:rsidRPr="00CF6842" w:rsidRDefault="00CF6842" w:rsidP="009F18FC">
            <w:pPr>
              <w:pStyle w:val="normaltableau"/>
              <w:spacing w:before="60" w:after="60"/>
              <w:jc w:val="center"/>
              <w:rPr>
                <w:rFonts w:ascii="Corbel" w:hAnsi="Corbel"/>
                <w:color w:val="5B9BD5" w:themeColor="accent1"/>
                <w:sz w:val="20"/>
                <w:lang w:val="fr-FR"/>
              </w:rPr>
            </w:pPr>
          </w:p>
        </w:tc>
      </w:tr>
    </w:tbl>
    <w:p w14:paraId="344C8C9B" w14:textId="77777777" w:rsidR="008505D0" w:rsidRPr="00CF6842" w:rsidRDefault="008505D0" w:rsidP="008505D0">
      <w:pPr>
        <w:tabs>
          <w:tab w:val="left" w:leader="underscore" w:pos="9356"/>
        </w:tabs>
        <w:spacing w:after="240"/>
        <w:rPr>
          <w:rFonts w:ascii="Corbel" w:hAnsi="Corbel"/>
          <w:b/>
        </w:rPr>
      </w:pPr>
    </w:p>
    <w:p w14:paraId="6EEB87BF" w14:textId="010E2776" w:rsidR="00250733" w:rsidRPr="00CF6842" w:rsidRDefault="008505D0" w:rsidP="005E5461">
      <w:pPr>
        <w:tabs>
          <w:tab w:val="left" w:leader="underscore" w:pos="9356"/>
        </w:tabs>
        <w:spacing w:after="240"/>
        <w:rPr>
          <w:rFonts w:ascii="Corbel" w:hAnsi="Corbel"/>
          <w:b/>
        </w:rPr>
      </w:pPr>
      <w:r w:rsidRPr="00CF6842">
        <w:rPr>
          <w:rFonts w:ascii="Corbel" w:hAnsi="Corbel"/>
          <w:b/>
        </w:rPr>
        <w:t xml:space="preserve">Pays ou </w:t>
      </w:r>
      <w:r w:rsidR="00A83C6A">
        <w:rPr>
          <w:rFonts w:ascii="Corbel" w:hAnsi="Corbel"/>
          <w:b/>
        </w:rPr>
        <w:t>j’ai eu à</w:t>
      </w:r>
      <w:r w:rsidRPr="00CF6842">
        <w:rPr>
          <w:rFonts w:ascii="Corbel" w:hAnsi="Corbel"/>
          <w:b/>
        </w:rPr>
        <w:t xml:space="preserve"> travaill</w:t>
      </w:r>
      <w:r w:rsidR="00A83C6A">
        <w:rPr>
          <w:rFonts w:ascii="Corbel" w:hAnsi="Corbel"/>
          <w:b/>
        </w:rPr>
        <w:t>er</w:t>
      </w:r>
      <w:r w:rsidRPr="00CF6842">
        <w:rPr>
          <w:rFonts w:ascii="Corbel" w:hAnsi="Corbel"/>
          <w:b/>
        </w:rPr>
        <w:t xml:space="preserve"> : </w:t>
      </w:r>
    </w:p>
    <w:p w14:paraId="00CCF426" w14:textId="524E2E28" w:rsidR="00703502" w:rsidRPr="00CF6842" w:rsidRDefault="008505D0" w:rsidP="005E5461">
      <w:pPr>
        <w:tabs>
          <w:tab w:val="left" w:leader="underscore" w:pos="9356"/>
        </w:tabs>
        <w:spacing w:after="240"/>
        <w:rPr>
          <w:rFonts w:ascii="Corbel" w:hAnsi="Corbel"/>
          <w:bCs/>
          <w:color w:val="5B9BD5" w:themeColor="accent1"/>
        </w:rPr>
      </w:pPr>
      <w:r w:rsidRPr="00CF6842">
        <w:rPr>
          <w:rFonts w:ascii="Corbel" w:hAnsi="Corbel"/>
          <w:bCs/>
          <w:color w:val="5B9BD5" w:themeColor="accent1"/>
        </w:rPr>
        <w:t>Sénégal</w:t>
      </w:r>
    </w:p>
    <w:p w14:paraId="1E66C673" w14:textId="57385EE9" w:rsidR="005E5461" w:rsidRPr="00CF6842" w:rsidRDefault="005E5461" w:rsidP="005E5461">
      <w:pPr>
        <w:spacing w:after="120"/>
        <w:rPr>
          <w:rFonts w:ascii="Corbel" w:hAnsi="Corbel"/>
          <w:b/>
        </w:rPr>
      </w:pPr>
      <w:r w:rsidRPr="00CF6842">
        <w:rPr>
          <w:rFonts w:ascii="Corbel" w:hAnsi="Corbel"/>
          <w:b/>
        </w:rPr>
        <w:t>Compétences/qualifications</w:t>
      </w:r>
      <w:r w:rsidR="00A83C6A">
        <w:rPr>
          <w:rFonts w:ascii="Corbel" w:hAnsi="Corbel"/>
          <w:b/>
        </w:rPr>
        <w:t xml:space="preserve"> </w:t>
      </w:r>
      <w:r w:rsidRPr="00CF6842">
        <w:rPr>
          <w:rFonts w:ascii="Corbel" w:hAnsi="Corbel"/>
          <w:b/>
        </w:rPr>
        <w:t>:</w:t>
      </w:r>
    </w:p>
    <w:p w14:paraId="7718CD07" w14:textId="77777777" w:rsidR="000F3BED" w:rsidRDefault="000F3BED" w:rsidP="005E5461">
      <w:pPr>
        <w:rPr>
          <w:rFonts w:ascii="Corbel" w:hAnsi="Corbel"/>
        </w:rPr>
      </w:pPr>
      <w:r>
        <w:rPr>
          <w:rFonts w:ascii="Corbel" w:hAnsi="Corbel"/>
        </w:rPr>
        <w:t>Développement Web :</w:t>
      </w:r>
    </w:p>
    <w:p w14:paraId="5089C5E7" w14:textId="68B0E222" w:rsidR="005E5461" w:rsidRDefault="000F3BED" w:rsidP="004B045F">
      <w:pPr>
        <w:pStyle w:val="Paragraphedeliste"/>
        <w:numPr>
          <w:ilvl w:val="0"/>
          <w:numId w:val="7"/>
        </w:numPr>
        <w:rPr>
          <w:rFonts w:ascii="Corbel" w:hAnsi="Corbel"/>
        </w:rPr>
      </w:pPr>
      <w:r w:rsidRPr="000F3BED">
        <w:rPr>
          <w:rFonts w:ascii="Corbel" w:hAnsi="Corbel"/>
        </w:rPr>
        <w:t>HTML/ CSS/JavaScript</w:t>
      </w:r>
      <w:r w:rsidR="00AC59C8">
        <w:rPr>
          <w:rFonts w:ascii="Corbel" w:hAnsi="Corbel"/>
        </w:rPr>
        <w:t xml:space="preserve"> Bootstrap - JQuery</w:t>
      </w:r>
    </w:p>
    <w:p w14:paraId="17425179" w14:textId="5B4D041A" w:rsidR="000F3BED" w:rsidRDefault="00AC59C8" w:rsidP="004B045F">
      <w:pPr>
        <w:pStyle w:val="Paragraphedeliste"/>
        <w:numPr>
          <w:ilvl w:val="0"/>
          <w:numId w:val="7"/>
        </w:numPr>
        <w:rPr>
          <w:rFonts w:ascii="Corbel" w:hAnsi="Corbel"/>
        </w:rPr>
      </w:pPr>
      <w:r>
        <w:rPr>
          <w:rFonts w:ascii="Corbel" w:hAnsi="Corbel"/>
        </w:rPr>
        <w:t>PHP/MySQL</w:t>
      </w:r>
    </w:p>
    <w:p w14:paraId="34A34112" w14:textId="6E7F8545" w:rsidR="00AC59C8" w:rsidRDefault="00AC59C8" w:rsidP="004B045F">
      <w:pPr>
        <w:pStyle w:val="Paragraphedeliste"/>
        <w:numPr>
          <w:ilvl w:val="0"/>
          <w:numId w:val="7"/>
        </w:numPr>
        <w:rPr>
          <w:rFonts w:ascii="Corbel" w:hAnsi="Corbel"/>
        </w:rPr>
      </w:pPr>
      <w:r>
        <w:rPr>
          <w:rFonts w:ascii="Corbel" w:hAnsi="Corbel"/>
        </w:rPr>
        <w:t xml:space="preserve">Angular – Ionic - React </w:t>
      </w:r>
    </w:p>
    <w:p w14:paraId="720B0898" w14:textId="2D289E14" w:rsidR="00AC59C8" w:rsidRDefault="00AC59C8" w:rsidP="004B045F">
      <w:pPr>
        <w:pStyle w:val="Paragraphedeliste"/>
        <w:numPr>
          <w:ilvl w:val="0"/>
          <w:numId w:val="7"/>
        </w:numPr>
        <w:rPr>
          <w:rFonts w:ascii="Corbel" w:hAnsi="Corbel"/>
        </w:rPr>
      </w:pPr>
      <w:r>
        <w:rPr>
          <w:rFonts w:ascii="Corbel" w:hAnsi="Corbel"/>
        </w:rPr>
        <w:t>Symfony</w:t>
      </w:r>
    </w:p>
    <w:p w14:paraId="03A3C659" w14:textId="3C4D8E59" w:rsidR="00676592" w:rsidRPr="00AC59C8" w:rsidRDefault="00AC59C8" w:rsidP="00AC59C8">
      <w:pPr>
        <w:rPr>
          <w:rFonts w:ascii="Corbel" w:hAnsi="Corbel"/>
        </w:rPr>
      </w:pPr>
      <w:r>
        <w:rPr>
          <w:rFonts w:ascii="Corbel" w:hAnsi="Corbel"/>
        </w:rPr>
        <w:t>Maintenance Software</w:t>
      </w:r>
      <w:r w:rsidR="002A53F9">
        <w:rPr>
          <w:rFonts w:ascii="Corbel" w:hAnsi="Corbel"/>
        </w:rPr>
        <w:t xml:space="preserve"> - </w:t>
      </w:r>
      <w:r>
        <w:rPr>
          <w:rFonts w:ascii="Corbel" w:hAnsi="Corbel"/>
        </w:rPr>
        <w:t>Maintenance Hardware</w:t>
      </w:r>
      <w:r w:rsidR="002A53F9">
        <w:rPr>
          <w:rFonts w:ascii="Corbel" w:hAnsi="Corbel"/>
        </w:rPr>
        <w:t xml:space="preserve"> &amp; Maintenance Réseau</w:t>
      </w:r>
    </w:p>
    <w:p w14:paraId="507A07B5" w14:textId="66573343" w:rsidR="005E5461" w:rsidRPr="00CF6842" w:rsidRDefault="005E5461" w:rsidP="005E5461">
      <w:pPr>
        <w:rPr>
          <w:rFonts w:ascii="Corbel" w:hAnsi="Corbel"/>
        </w:rPr>
      </w:pPr>
    </w:p>
    <w:p w14:paraId="74868DF5" w14:textId="75D48948" w:rsidR="005E5461" w:rsidRPr="00CF6842" w:rsidRDefault="005E5461" w:rsidP="005E5461">
      <w:pPr>
        <w:tabs>
          <w:tab w:val="left" w:leader="underscore" w:pos="4962"/>
          <w:tab w:val="left" w:leader="underscore" w:pos="9214"/>
        </w:tabs>
        <w:rPr>
          <w:rFonts w:ascii="Corbel" w:hAnsi="Corbel"/>
          <w:b/>
          <w:szCs w:val="24"/>
        </w:rPr>
      </w:pPr>
      <w:r w:rsidRPr="00CF6842">
        <w:rPr>
          <w:rFonts w:ascii="Corbel" w:hAnsi="Corbel"/>
        </w:rPr>
        <w:t xml:space="preserve"> </w:t>
      </w:r>
      <w:r w:rsidRPr="00CF6842">
        <w:rPr>
          <w:rFonts w:ascii="Corbel" w:hAnsi="Corbel"/>
          <w:b/>
        </w:rPr>
        <w:t xml:space="preserve">Renseignements pour </w:t>
      </w:r>
      <w:r w:rsidR="00121311">
        <w:rPr>
          <w:rFonts w:ascii="Corbel" w:hAnsi="Corbel"/>
          <w:b/>
        </w:rPr>
        <w:t xml:space="preserve">me </w:t>
      </w:r>
      <w:r w:rsidRPr="00CF6842">
        <w:rPr>
          <w:rFonts w:ascii="Corbel" w:hAnsi="Corbel"/>
          <w:b/>
        </w:rPr>
        <w:t>contacter :</w:t>
      </w:r>
      <w:r w:rsidRPr="00CF6842">
        <w:rPr>
          <w:rFonts w:ascii="Corbel" w:hAnsi="Corbel"/>
        </w:rPr>
        <w:t xml:space="preserve"> </w:t>
      </w:r>
      <w:r w:rsidRPr="00CF6842">
        <w:rPr>
          <w:rFonts w:ascii="Corbel" w:hAnsi="Corbel"/>
        </w:rPr>
        <w:br/>
      </w:r>
      <w:r w:rsidRPr="00CF6842">
        <w:rPr>
          <w:rFonts w:ascii="Corbel" w:hAnsi="Corbel"/>
          <w:color w:val="5B9BD5" w:themeColor="accent1"/>
          <w:szCs w:val="24"/>
        </w:rPr>
        <w:t>courriel</w:t>
      </w:r>
      <w:r w:rsidR="00C52AEF" w:rsidRPr="00CF6842">
        <w:rPr>
          <w:rFonts w:ascii="Corbel" w:hAnsi="Corbel"/>
          <w:color w:val="5B9BD5" w:themeColor="accent1"/>
          <w:szCs w:val="24"/>
        </w:rPr>
        <w:t> :</w:t>
      </w:r>
      <w:r w:rsidR="00121311">
        <w:rPr>
          <w:rFonts w:ascii="Corbel" w:hAnsi="Corbel"/>
          <w:color w:val="5B9BD5" w:themeColor="accent1"/>
          <w:szCs w:val="24"/>
        </w:rPr>
        <w:t xml:space="preserve"> </w:t>
      </w:r>
      <w:hyperlink r:id="rId7" w:history="1">
        <w:r w:rsidR="00121311" w:rsidRPr="00E47F8B">
          <w:rPr>
            <w:rStyle w:val="Lienhypertexte"/>
            <w:rFonts w:ascii="Corbel" w:hAnsi="Corbel"/>
            <w:szCs w:val="24"/>
          </w:rPr>
          <w:t>yaya.s@codeur.online</w:t>
        </w:r>
      </w:hyperlink>
      <w:r w:rsidR="00121311">
        <w:rPr>
          <w:rFonts w:ascii="Corbel" w:hAnsi="Corbel"/>
          <w:color w:val="5B9BD5" w:themeColor="accent1"/>
          <w:szCs w:val="24"/>
        </w:rPr>
        <w:t xml:space="preserve"> - yayaadjagarailsadio@gmail.com</w:t>
      </w:r>
      <w:r w:rsidR="005C2644" w:rsidRPr="00CF6842">
        <w:rPr>
          <w:rFonts w:ascii="Corbel" w:hAnsi="Corbel"/>
          <w:color w:val="5B9BD5" w:themeColor="accent1"/>
          <w:szCs w:val="24"/>
        </w:rPr>
        <w:tab/>
      </w:r>
      <w:r w:rsidR="00121311">
        <w:rPr>
          <w:rFonts w:ascii="Corbel" w:hAnsi="Corbel"/>
          <w:color w:val="5B9BD5" w:themeColor="accent1"/>
          <w:szCs w:val="24"/>
        </w:rPr>
        <w:t xml:space="preserve"> </w:t>
      </w:r>
      <w:r w:rsidRPr="00CF6842">
        <w:rPr>
          <w:rFonts w:ascii="Corbel" w:hAnsi="Corbel"/>
          <w:color w:val="5B9BD5" w:themeColor="accent1"/>
          <w:szCs w:val="24"/>
        </w:rPr>
        <w:t>téléphone</w:t>
      </w:r>
      <w:r w:rsidR="00CF6842" w:rsidRPr="00CF6842">
        <w:rPr>
          <w:rFonts w:ascii="Corbel" w:hAnsi="Corbel"/>
          <w:color w:val="5B9BD5" w:themeColor="accent1"/>
          <w:szCs w:val="24"/>
        </w:rPr>
        <w:t> : +</w:t>
      </w:r>
      <w:r w:rsidR="005C2644" w:rsidRPr="00CF6842">
        <w:rPr>
          <w:rFonts w:ascii="Corbel" w:hAnsi="Corbel"/>
          <w:color w:val="5B9BD5" w:themeColor="accent1"/>
          <w:szCs w:val="24"/>
        </w:rPr>
        <w:t xml:space="preserve"> 221 77</w:t>
      </w:r>
      <w:r w:rsidR="008E15F1">
        <w:rPr>
          <w:rFonts w:ascii="Corbel" w:hAnsi="Corbel"/>
          <w:color w:val="5B9BD5" w:themeColor="accent1"/>
          <w:szCs w:val="24"/>
        </w:rPr>
        <w:t> 293 55 53</w:t>
      </w:r>
    </w:p>
    <w:p w14:paraId="6900DCB9" w14:textId="77777777" w:rsidR="005E5461" w:rsidRPr="00CF6842" w:rsidRDefault="005E5461" w:rsidP="005E5461">
      <w:pPr>
        <w:rPr>
          <w:rFonts w:ascii="Corbel" w:hAnsi="Corbel"/>
        </w:rPr>
      </w:pPr>
    </w:p>
    <w:sectPr w:rsidR="005E5461" w:rsidRPr="00CF6842">
      <w:footerReference w:type="default" r:id="rId8"/>
      <w:footnotePr>
        <w:numRestart w:val="eachPage"/>
      </w:footnotePr>
      <w:pgSz w:w="12240" w:h="15840" w:code="1"/>
      <w:pgMar w:top="1729" w:right="1077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9703F" w14:textId="77777777" w:rsidR="00C8130A" w:rsidRDefault="00C8130A">
      <w:r>
        <w:separator/>
      </w:r>
    </w:p>
  </w:endnote>
  <w:endnote w:type="continuationSeparator" w:id="0">
    <w:p w14:paraId="7D7ED822" w14:textId="77777777" w:rsidR="00C8130A" w:rsidRDefault="00C8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21964" w14:textId="4F2D0029" w:rsidR="000B4C7E" w:rsidRPr="007874CD" w:rsidRDefault="000B4C7E" w:rsidP="007874C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F0282" w14:textId="77777777" w:rsidR="00C8130A" w:rsidRDefault="00C8130A">
      <w:r>
        <w:separator/>
      </w:r>
    </w:p>
  </w:footnote>
  <w:footnote w:type="continuationSeparator" w:id="0">
    <w:p w14:paraId="71E6CEB8" w14:textId="77777777" w:rsidR="00C8130A" w:rsidRDefault="00C81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A7569"/>
    <w:multiLevelType w:val="singleLevel"/>
    <w:tmpl w:val="F90CE2AE"/>
    <w:lvl w:ilvl="0">
      <w:start w:val="1"/>
      <w:numFmt w:val="bullet"/>
      <w:pStyle w:val="Ret2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1B0D6F7F"/>
    <w:multiLevelType w:val="hybridMultilevel"/>
    <w:tmpl w:val="674C4EEE"/>
    <w:lvl w:ilvl="0" w:tplc="B93221A6">
      <w:numFmt w:val="bullet"/>
      <w:lvlText w:val="-"/>
      <w:lvlJc w:val="left"/>
      <w:pPr>
        <w:ind w:left="720" w:hanging="360"/>
      </w:pPr>
      <w:rPr>
        <w:rFonts w:ascii="Corbel" w:eastAsia="Times New Roman" w:hAnsi="Corbe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4677A"/>
    <w:multiLevelType w:val="hybridMultilevel"/>
    <w:tmpl w:val="B1CA3880"/>
    <w:lvl w:ilvl="0" w:tplc="436E267C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17C00"/>
    <w:multiLevelType w:val="hybridMultilevel"/>
    <w:tmpl w:val="4CD857B4"/>
    <w:lvl w:ilvl="0" w:tplc="8DC09DE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F873E0"/>
    <w:multiLevelType w:val="singleLevel"/>
    <w:tmpl w:val="A072C5DA"/>
    <w:lvl w:ilvl="0">
      <w:start w:val="1"/>
      <w:numFmt w:val="bullet"/>
      <w:pStyle w:val="Ret1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383F0539"/>
    <w:multiLevelType w:val="hybridMultilevel"/>
    <w:tmpl w:val="9672198E"/>
    <w:lvl w:ilvl="0" w:tplc="34808700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FA26FA"/>
    <w:multiLevelType w:val="hybridMultilevel"/>
    <w:tmpl w:val="09C2D476"/>
    <w:lvl w:ilvl="0" w:tplc="EB3E6E30">
      <w:start w:val="1"/>
      <w:numFmt w:val="bullet"/>
      <w:pStyle w:val="Ret1rdui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14D49"/>
    <w:multiLevelType w:val="hybridMultilevel"/>
    <w:tmpl w:val="3DAC49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C99"/>
    <w:rsid w:val="000019E3"/>
    <w:rsid w:val="00012CD7"/>
    <w:rsid w:val="00013DB8"/>
    <w:rsid w:val="0001610F"/>
    <w:rsid w:val="00021483"/>
    <w:rsid w:val="00025233"/>
    <w:rsid w:val="00043730"/>
    <w:rsid w:val="000659BF"/>
    <w:rsid w:val="0007716A"/>
    <w:rsid w:val="000818B7"/>
    <w:rsid w:val="00093DB6"/>
    <w:rsid w:val="000A23FB"/>
    <w:rsid w:val="000A374F"/>
    <w:rsid w:val="000A70B5"/>
    <w:rsid w:val="000B3A8D"/>
    <w:rsid w:val="000B4C7E"/>
    <w:rsid w:val="000D2365"/>
    <w:rsid w:val="000D2C9F"/>
    <w:rsid w:val="000E3A28"/>
    <w:rsid w:val="000E6447"/>
    <w:rsid w:val="000E6456"/>
    <w:rsid w:val="000F079A"/>
    <w:rsid w:val="000F3BED"/>
    <w:rsid w:val="00103867"/>
    <w:rsid w:val="001140F0"/>
    <w:rsid w:val="00121311"/>
    <w:rsid w:val="00125FB2"/>
    <w:rsid w:val="00127C3D"/>
    <w:rsid w:val="00150289"/>
    <w:rsid w:val="00154DBD"/>
    <w:rsid w:val="0017241A"/>
    <w:rsid w:val="00174103"/>
    <w:rsid w:val="00174B33"/>
    <w:rsid w:val="001768CE"/>
    <w:rsid w:val="001B0A94"/>
    <w:rsid w:val="001C0830"/>
    <w:rsid w:val="001C1D67"/>
    <w:rsid w:val="001C2691"/>
    <w:rsid w:val="001C30D4"/>
    <w:rsid w:val="001D2172"/>
    <w:rsid w:val="001E4C72"/>
    <w:rsid w:val="001E7960"/>
    <w:rsid w:val="001F31E0"/>
    <w:rsid w:val="00211CB8"/>
    <w:rsid w:val="00227FFA"/>
    <w:rsid w:val="00230727"/>
    <w:rsid w:val="00234607"/>
    <w:rsid w:val="00236C28"/>
    <w:rsid w:val="00246B46"/>
    <w:rsid w:val="00250733"/>
    <w:rsid w:val="00253177"/>
    <w:rsid w:val="002566BB"/>
    <w:rsid w:val="00262C85"/>
    <w:rsid w:val="002660F5"/>
    <w:rsid w:val="00266571"/>
    <w:rsid w:val="00277526"/>
    <w:rsid w:val="00281FBD"/>
    <w:rsid w:val="002A34C9"/>
    <w:rsid w:val="002A53F9"/>
    <w:rsid w:val="002A62FD"/>
    <w:rsid w:val="002B17CF"/>
    <w:rsid w:val="002B3ECB"/>
    <w:rsid w:val="002E1126"/>
    <w:rsid w:val="002E2081"/>
    <w:rsid w:val="00313E2E"/>
    <w:rsid w:val="00322BE7"/>
    <w:rsid w:val="003231D5"/>
    <w:rsid w:val="00324DA4"/>
    <w:rsid w:val="003350E8"/>
    <w:rsid w:val="00340EB9"/>
    <w:rsid w:val="0035498E"/>
    <w:rsid w:val="0036235B"/>
    <w:rsid w:val="00362F25"/>
    <w:rsid w:val="003644AC"/>
    <w:rsid w:val="003744C2"/>
    <w:rsid w:val="00374708"/>
    <w:rsid w:val="00377CEA"/>
    <w:rsid w:val="003941C3"/>
    <w:rsid w:val="003B1660"/>
    <w:rsid w:val="003C7095"/>
    <w:rsid w:val="003E26FD"/>
    <w:rsid w:val="00404F5F"/>
    <w:rsid w:val="00405ED5"/>
    <w:rsid w:val="00412CDA"/>
    <w:rsid w:val="00435875"/>
    <w:rsid w:val="00437DAD"/>
    <w:rsid w:val="00445C99"/>
    <w:rsid w:val="00451655"/>
    <w:rsid w:val="00457A4A"/>
    <w:rsid w:val="004610D7"/>
    <w:rsid w:val="00461F7E"/>
    <w:rsid w:val="00465F45"/>
    <w:rsid w:val="00466DBF"/>
    <w:rsid w:val="0047052C"/>
    <w:rsid w:val="00482948"/>
    <w:rsid w:val="00485F67"/>
    <w:rsid w:val="00491A51"/>
    <w:rsid w:val="00495297"/>
    <w:rsid w:val="0049631D"/>
    <w:rsid w:val="00497008"/>
    <w:rsid w:val="00497F6B"/>
    <w:rsid w:val="004A5C15"/>
    <w:rsid w:val="004B045F"/>
    <w:rsid w:val="004B2AD0"/>
    <w:rsid w:val="004C2288"/>
    <w:rsid w:val="004C29EF"/>
    <w:rsid w:val="004C2C74"/>
    <w:rsid w:val="004C2D9B"/>
    <w:rsid w:val="004D2A86"/>
    <w:rsid w:val="004D2C5F"/>
    <w:rsid w:val="004D44C4"/>
    <w:rsid w:val="004D5A53"/>
    <w:rsid w:val="004D6A1D"/>
    <w:rsid w:val="004E1A6E"/>
    <w:rsid w:val="004E4B88"/>
    <w:rsid w:val="004E7112"/>
    <w:rsid w:val="004E71A3"/>
    <w:rsid w:val="004F25A0"/>
    <w:rsid w:val="004F355B"/>
    <w:rsid w:val="0050016C"/>
    <w:rsid w:val="00501385"/>
    <w:rsid w:val="005024E2"/>
    <w:rsid w:val="0051635A"/>
    <w:rsid w:val="00522171"/>
    <w:rsid w:val="00540F8D"/>
    <w:rsid w:val="0054476F"/>
    <w:rsid w:val="00555E33"/>
    <w:rsid w:val="00565B20"/>
    <w:rsid w:val="00573AD4"/>
    <w:rsid w:val="00580BC0"/>
    <w:rsid w:val="00583FE0"/>
    <w:rsid w:val="00593568"/>
    <w:rsid w:val="00595BDF"/>
    <w:rsid w:val="00597340"/>
    <w:rsid w:val="005A3A8B"/>
    <w:rsid w:val="005B2B07"/>
    <w:rsid w:val="005B4195"/>
    <w:rsid w:val="005B7001"/>
    <w:rsid w:val="005C2644"/>
    <w:rsid w:val="005C5A1A"/>
    <w:rsid w:val="005C7FE0"/>
    <w:rsid w:val="005D5C76"/>
    <w:rsid w:val="005E5461"/>
    <w:rsid w:val="005E656E"/>
    <w:rsid w:val="005F645D"/>
    <w:rsid w:val="00611B36"/>
    <w:rsid w:val="00613631"/>
    <w:rsid w:val="0062072E"/>
    <w:rsid w:val="00631EFC"/>
    <w:rsid w:val="00632340"/>
    <w:rsid w:val="00645BB1"/>
    <w:rsid w:val="006504C6"/>
    <w:rsid w:val="00667A19"/>
    <w:rsid w:val="0067206E"/>
    <w:rsid w:val="006736F1"/>
    <w:rsid w:val="00674A32"/>
    <w:rsid w:val="00675799"/>
    <w:rsid w:val="00676592"/>
    <w:rsid w:val="006931BE"/>
    <w:rsid w:val="00696802"/>
    <w:rsid w:val="00697C02"/>
    <w:rsid w:val="006D036F"/>
    <w:rsid w:val="006D0DE6"/>
    <w:rsid w:val="006F0284"/>
    <w:rsid w:val="006F3374"/>
    <w:rsid w:val="006F33E3"/>
    <w:rsid w:val="006F5DEE"/>
    <w:rsid w:val="00703502"/>
    <w:rsid w:val="007076B4"/>
    <w:rsid w:val="00710B9B"/>
    <w:rsid w:val="00714F11"/>
    <w:rsid w:val="007221F4"/>
    <w:rsid w:val="00724682"/>
    <w:rsid w:val="00726BA8"/>
    <w:rsid w:val="007322D0"/>
    <w:rsid w:val="00733066"/>
    <w:rsid w:val="00733AA2"/>
    <w:rsid w:val="00733C44"/>
    <w:rsid w:val="007504C7"/>
    <w:rsid w:val="00754A8E"/>
    <w:rsid w:val="00755186"/>
    <w:rsid w:val="00763362"/>
    <w:rsid w:val="007775E9"/>
    <w:rsid w:val="0078612E"/>
    <w:rsid w:val="0078622E"/>
    <w:rsid w:val="007874CD"/>
    <w:rsid w:val="007A1C40"/>
    <w:rsid w:val="007A44B5"/>
    <w:rsid w:val="007C2FF5"/>
    <w:rsid w:val="007C6A51"/>
    <w:rsid w:val="007D4A35"/>
    <w:rsid w:val="007E1B0B"/>
    <w:rsid w:val="007E60A0"/>
    <w:rsid w:val="007F5B81"/>
    <w:rsid w:val="00804E09"/>
    <w:rsid w:val="008243DC"/>
    <w:rsid w:val="0084350C"/>
    <w:rsid w:val="00844237"/>
    <w:rsid w:val="008505D0"/>
    <w:rsid w:val="008618C1"/>
    <w:rsid w:val="00863F51"/>
    <w:rsid w:val="00871607"/>
    <w:rsid w:val="00880C7B"/>
    <w:rsid w:val="008824B4"/>
    <w:rsid w:val="00883280"/>
    <w:rsid w:val="008862B5"/>
    <w:rsid w:val="00893ED4"/>
    <w:rsid w:val="00897FFC"/>
    <w:rsid w:val="008A0B61"/>
    <w:rsid w:val="008A0EAD"/>
    <w:rsid w:val="008A64BB"/>
    <w:rsid w:val="008B14F4"/>
    <w:rsid w:val="008B2291"/>
    <w:rsid w:val="008B51B6"/>
    <w:rsid w:val="008B5E75"/>
    <w:rsid w:val="008B6A14"/>
    <w:rsid w:val="008C38C7"/>
    <w:rsid w:val="008C3FC9"/>
    <w:rsid w:val="008D0425"/>
    <w:rsid w:val="008E15F1"/>
    <w:rsid w:val="008E2BC2"/>
    <w:rsid w:val="009006BB"/>
    <w:rsid w:val="00900EA1"/>
    <w:rsid w:val="0090304B"/>
    <w:rsid w:val="00904783"/>
    <w:rsid w:val="00916B0C"/>
    <w:rsid w:val="00936ABC"/>
    <w:rsid w:val="009463B6"/>
    <w:rsid w:val="0094791B"/>
    <w:rsid w:val="00951AD6"/>
    <w:rsid w:val="00960DBC"/>
    <w:rsid w:val="00965BBF"/>
    <w:rsid w:val="00972CCB"/>
    <w:rsid w:val="00973AFF"/>
    <w:rsid w:val="00974C48"/>
    <w:rsid w:val="009756F4"/>
    <w:rsid w:val="00982EEB"/>
    <w:rsid w:val="009A4D0A"/>
    <w:rsid w:val="009B54EF"/>
    <w:rsid w:val="009C0FD1"/>
    <w:rsid w:val="009E3406"/>
    <w:rsid w:val="009F18FC"/>
    <w:rsid w:val="009F4294"/>
    <w:rsid w:val="00A03AAA"/>
    <w:rsid w:val="00A046DF"/>
    <w:rsid w:val="00A04935"/>
    <w:rsid w:val="00A13567"/>
    <w:rsid w:val="00A14D63"/>
    <w:rsid w:val="00A31805"/>
    <w:rsid w:val="00A36EBC"/>
    <w:rsid w:val="00A37391"/>
    <w:rsid w:val="00A5394C"/>
    <w:rsid w:val="00A53E58"/>
    <w:rsid w:val="00A60AC1"/>
    <w:rsid w:val="00A72B06"/>
    <w:rsid w:val="00A72BA0"/>
    <w:rsid w:val="00A816FA"/>
    <w:rsid w:val="00A81D49"/>
    <w:rsid w:val="00A83C6A"/>
    <w:rsid w:val="00A8679A"/>
    <w:rsid w:val="00A92EFF"/>
    <w:rsid w:val="00A96F2D"/>
    <w:rsid w:val="00AA2940"/>
    <w:rsid w:val="00AA482E"/>
    <w:rsid w:val="00AB4469"/>
    <w:rsid w:val="00AC59C8"/>
    <w:rsid w:val="00AD3854"/>
    <w:rsid w:val="00AD46F8"/>
    <w:rsid w:val="00AE4728"/>
    <w:rsid w:val="00AF6E9E"/>
    <w:rsid w:val="00B01A21"/>
    <w:rsid w:val="00B059E3"/>
    <w:rsid w:val="00B17F5C"/>
    <w:rsid w:val="00B314CB"/>
    <w:rsid w:val="00B32A60"/>
    <w:rsid w:val="00B41CD6"/>
    <w:rsid w:val="00B46025"/>
    <w:rsid w:val="00B52182"/>
    <w:rsid w:val="00B558B8"/>
    <w:rsid w:val="00B624FC"/>
    <w:rsid w:val="00B73853"/>
    <w:rsid w:val="00B82E7D"/>
    <w:rsid w:val="00B930A1"/>
    <w:rsid w:val="00B93FF1"/>
    <w:rsid w:val="00B966DD"/>
    <w:rsid w:val="00BA264C"/>
    <w:rsid w:val="00BA2EAF"/>
    <w:rsid w:val="00BA3004"/>
    <w:rsid w:val="00BA64E1"/>
    <w:rsid w:val="00BB1986"/>
    <w:rsid w:val="00BE03A5"/>
    <w:rsid w:val="00BE309B"/>
    <w:rsid w:val="00BE413D"/>
    <w:rsid w:val="00BE4CEF"/>
    <w:rsid w:val="00BF28B8"/>
    <w:rsid w:val="00BF7D49"/>
    <w:rsid w:val="00BF7FE7"/>
    <w:rsid w:val="00C0432A"/>
    <w:rsid w:val="00C10819"/>
    <w:rsid w:val="00C22465"/>
    <w:rsid w:val="00C2377E"/>
    <w:rsid w:val="00C2546E"/>
    <w:rsid w:val="00C34447"/>
    <w:rsid w:val="00C363DC"/>
    <w:rsid w:val="00C46F3D"/>
    <w:rsid w:val="00C52AEF"/>
    <w:rsid w:val="00C57A8F"/>
    <w:rsid w:val="00C60723"/>
    <w:rsid w:val="00C70E64"/>
    <w:rsid w:val="00C735B9"/>
    <w:rsid w:val="00C8130A"/>
    <w:rsid w:val="00C93961"/>
    <w:rsid w:val="00CB07D9"/>
    <w:rsid w:val="00CB7F33"/>
    <w:rsid w:val="00CC0EEA"/>
    <w:rsid w:val="00CC48FF"/>
    <w:rsid w:val="00CD1889"/>
    <w:rsid w:val="00CE4561"/>
    <w:rsid w:val="00CE6A30"/>
    <w:rsid w:val="00CE795D"/>
    <w:rsid w:val="00CF153D"/>
    <w:rsid w:val="00CF6842"/>
    <w:rsid w:val="00D02796"/>
    <w:rsid w:val="00D07409"/>
    <w:rsid w:val="00D23F52"/>
    <w:rsid w:val="00D25858"/>
    <w:rsid w:val="00D34B9A"/>
    <w:rsid w:val="00D36515"/>
    <w:rsid w:val="00D641DE"/>
    <w:rsid w:val="00D71EF1"/>
    <w:rsid w:val="00D7317E"/>
    <w:rsid w:val="00D82D7E"/>
    <w:rsid w:val="00D86D52"/>
    <w:rsid w:val="00D91721"/>
    <w:rsid w:val="00DA327D"/>
    <w:rsid w:val="00DA4C40"/>
    <w:rsid w:val="00DA7CF0"/>
    <w:rsid w:val="00DB0847"/>
    <w:rsid w:val="00DD3556"/>
    <w:rsid w:val="00DF19EC"/>
    <w:rsid w:val="00E1302C"/>
    <w:rsid w:val="00E372AA"/>
    <w:rsid w:val="00E4720F"/>
    <w:rsid w:val="00E561E1"/>
    <w:rsid w:val="00E7517F"/>
    <w:rsid w:val="00E92337"/>
    <w:rsid w:val="00EC3039"/>
    <w:rsid w:val="00EE1164"/>
    <w:rsid w:val="00EE36D9"/>
    <w:rsid w:val="00EE3C49"/>
    <w:rsid w:val="00EE67EF"/>
    <w:rsid w:val="00EF0CB9"/>
    <w:rsid w:val="00EF1E12"/>
    <w:rsid w:val="00EF2133"/>
    <w:rsid w:val="00EF4459"/>
    <w:rsid w:val="00EF663D"/>
    <w:rsid w:val="00F07435"/>
    <w:rsid w:val="00F20855"/>
    <w:rsid w:val="00F26F64"/>
    <w:rsid w:val="00F538CF"/>
    <w:rsid w:val="00F5515A"/>
    <w:rsid w:val="00F55C68"/>
    <w:rsid w:val="00F56F0C"/>
    <w:rsid w:val="00F63579"/>
    <w:rsid w:val="00F808D9"/>
    <w:rsid w:val="00F84FE6"/>
    <w:rsid w:val="00F915DC"/>
    <w:rsid w:val="00FA4F5A"/>
    <w:rsid w:val="00FA6885"/>
    <w:rsid w:val="00FC2E3F"/>
    <w:rsid w:val="00FC30D4"/>
    <w:rsid w:val="00FC5F00"/>
    <w:rsid w:val="00FC633A"/>
    <w:rsid w:val="00FD0A06"/>
    <w:rsid w:val="00FD25AC"/>
    <w:rsid w:val="00FD2674"/>
    <w:rsid w:val="00FD316A"/>
    <w:rsid w:val="00FD3304"/>
    <w:rsid w:val="00FD5C31"/>
    <w:rsid w:val="00FE47C0"/>
    <w:rsid w:val="00FE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A52C37"/>
  <w15:docId w15:val="{427C4472-B648-41B3-83B8-21D67EB1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C633A"/>
    <w:pPr>
      <w:spacing w:before="40" w:after="60"/>
    </w:pPr>
    <w:rPr>
      <w:rFonts w:ascii="Arial" w:hAnsi="Arial"/>
      <w:sz w:val="18"/>
      <w:lang w:val="fr-CA" w:eastAsia="en-US"/>
    </w:rPr>
  </w:style>
  <w:style w:type="paragraph" w:styleId="Titre1">
    <w:name w:val="heading 1"/>
    <w:basedOn w:val="titre"/>
    <w:next w:val="Normal"/>
    <w:qFormat/>
    <w:rsid w:val="00FC633A"/>
    <w:pPr>
      <w:outlineLvl w:val="0"/>
    </w:pPr>
  </w:style>
  <w:style w:type="paragraph" w:styleId="Titre2">
    <w:name w:val="heading 2"/>
    <w:basedOn w:val="Titre0"/>
    <w:next w:val="Normal"/>
    <w:rsid w:val="00CB07D9"/>
    <w:pPr>
      <w:tabs>
        <w:tab w:val="right" w:pos="9639"/>
      </w:tabs>
      <w:ind w:right="84"/>
      <w:outlineLvl w:val="1"/>
    </w:pPr>
    <w:rPr>
      <w:b/>
      <w:sz w:val="22"/>
      <w:szCs w:val="22"/>
    </w:rPr>
  </w:style>
  <w:style w:type="paragraph" w:styleId="Titre3">
    <w:name w:val="heading 3"/>
    <w:basedOn w:val="Normal"/>
    <w:next w:val="Normal"/>
    <w:rsid w:val="00F63579"/>
    <w:pPr>
      <w:keepNext/>
      <w:spacing w:before="0"/>
      <w:outlineLvl w:val="2"/>
    </w:pPr>
    <w:rPr>
      <w:b/>
      <w:i/>
      <w:sz w:val="36"/>
      <w:szCs w:val="36"/>
    </w:rPr>
  </w:style>
  <w:style w:type="paragraph" w:styleId="Titre4">
    <w:name w:val="heading 4"/>
    <w:basedOn w:val="Normal"/>
    <w:next w:val="Normal"/>
    <w:rsid w:val="00F63579"/>
    <w:pPr>
      <w:keepNext/>
      <w:spacing w:before="80" w:after="80"/>
      <w:outlineLvl w:val="3"/>
    </w:pPr>
    <w:rPr>
      <w:b/>
      <w:i/>
      <w:sz w:val="48"/>
      <w:szCs w:val="48"/>
    </w:rPr>
  </w:style>
  <w:style w:type="paragraph" w:styleId="Titre6">
    <w:name w:val="heading 6"/>
    <w:basedOn w:val="Normal"/>
    <w:next w:val="Normal"/>
    <w:rsid w:val="00F63579"/>
    <w:pPr>
      <w:keepNext/>
      <w:pBdr>
        <w:bottom w:val="single" w:sz="2" w:space="1" w:color="auto"/>
      </w:pBdr>
      <w:spacing w:line="360" w:lineRule="atLeast"/>
      <w:ind w:right="-29"/>
      <w:outlineLvl w:val="5"/>
    </w:pPr>
    <w:rPr>
      <w:i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F63579"/>
    <w:pPr>
      <w:jc w:val="center"/>
    </w:pPr>
    <w:rPr>
      <w:caps/>
      <w:sz w:val="20"/>
    </w:rPr>
  </w:style>
  <w:style w:type="paragraph" w:customStyle="1" w:styleId="client">
    <w:name w:val="client"/>
    <w:basedOn w:val="Normal"/>
    <w:next w:val="Normal"/>
    <w:rsid w:val="00F63579"/>
    <w:pPr>
      <w:spacing w:before="240"/>
    </w:pPr>
    <w:rPr>
      <w:b/>
      <w:i/>
    </w:rPr>
  </w:style>
  <w:style w:type="paragraph" w:customStyle="1" w:styleId="Ret1">
    <w:name w:val="Ret.1"/>
    <w:basedOn w:val="Normal"/>
    <w:qFormat/>
    <w:rsid w:val="007504C7"/>
    <w:pPr>
      <w:numPr>
        <w:numId w:val="1"/>
      </w:numPr>
      <w:ind w:left="357" w:hanging="357"/>
    </w:pPr>
  </w:style>
  <w:style w:type="paragraph" w:customStyle="1" w:styleId="Ret2">
    <w:name w:val="Ret.2"/>
    <w:basedOn w:val="Ret1"/>
    <w:qFormat/>
    <w:rsid w:val="00377CEA"/>
    <w:pPr>
      <w:numPr>
        <w:numId w:val="2"/>
      </w:numPr>
      <w:tabs>
        <w:tab w:val="clear" w:pos="360"/>
        <w:tab w:val="left" w:pos="851"/>
      </w:tabs>
      <w:ind w:left="908" w:hanging="624"/>
    </w:pPr>
  </w:style>
  <w:style w:type="paragraph" w:customStyle="1" w:styleId="Env">
    <w:name w:val="Env"/>
    <w:basedOn w:val="Normal"/>
    <w:qFormat/>
    <w:rsid w:val="00F63579"/>
    <w:pPr>
      <w:tabs>
        <w:tab w:val="left" w:pos="1728"/>
      </w:tabs>
      <w:spacing w:before="60"/>
      <w:ind w:left="1728" w:hanging="1728"/>
    </w:pPr>
    <w:rPr>
      <w:sz w:val="16"/>
    </w:rPr>
  </w:style>
  <w:style w:type="paragraph" w:styleId="En-tte">
    <w:name w:val="header"/>
    <w:basedOn w:val="Normal"/>
    <w:rsid w:val="00F63579"/>
    <w:pPr>
      <w:tabs>
        <w:tab w:val="center" w:pos="4320"/>
        <w:tab w:val="right" w:pos="8640"/>
      </w:tabs>
    </w:pPr>
  </w:style>
  <w:style w:type="paragraph" w:customStyle="1" w:styleId="titre">
    <w:name w:val="titre"/>
    <w:basedOn w:val="Normal"/>
    <w:next w:val="Normal"/>
    <w:rsid w:val="00F63579"/>
    <w:pPr>
      <w:keepNext/>
      <w:spacing w:before="80" w:after="80"/>
    </w:pPr>
    <w:rPr>
      <w:rFonts w:ascii="Arial Black" w:hAnsi="Arial Black"/>
      <w:smallCaps/>
      <w:sz w:val="20"/>
    </w:rPr>
  </w:style>
  <w:style w:type="character" w:styleId="Numrodepage">
    <w:name w:val="page number"/>
    <w:basedOn w:val="Policepardfaut"/>
    <w:rsid w:val="00F63579"/>
  </w:style>
  <w:style w:type="paragraph" w:customStyle="1" w:styleId="titre20">
    <w:name w:val="titre2"/>
    <w:basedOn w:val="Normal"/>
    <w:next w:val="Normal"/>
    <w:rsid w:val="00F63579"/>
    <w:pPr>
      <w:keepNext/>
      <w:spacing w:before="60"/>
    </w:pPr>
    <w:rPr>
      <w:b/>
      <w:i/>
    </w:rPr>
  </w:style>
  <w:style w:type="paragraph" w:customStyle="1" w:styleId="ralisations">
    <w:name w:val="réalisations"/>
    <w:basedOn w:val="Normal"/>
    <w:rsid w:val="00F63579"/>
    <w:pPr>
      <w:pBdr>
        <w:bottom w:val="single" w:sz="4" w:space="1" w:color="000000"/>
      </w:pBdr>
      <w:spacing w:after="120"/>
    </w:pPr>
    <w:rPr>
      <w:rFonts w:ascii="Arial Black" w:hAnsi="Arial Black"/>
      <w:caps/>
      <w:sz w:val="20"/>
    </w:rPr>
  </w:style>
  <w:style w:type="paragraph" w:customStyle="1" w:styleId="employeur">
    <w:name w:val="employeur"/>
    <w:basedOn w:val="Titre1"/>
    <w:next w:val="Normal"/>
    <w:qFormat/>
    <w:rsid w:val="00724682"/>
    <w:pPr>
      <w:tabs>
        <w:tab w:val="right" w:pos="9720"/>
      </w:tabs>
      <w:spacing w:before="120" w:after="120"/>
      <w:outlineLvl w:val="1"/>
    </w:pPr>
    <w:rPr>
      <w:smallCaps w:val="0"/>
      <w:sz w:val="22"/>
    </w:rPr>
  </w:style>
  <w:style w:type="paragraph" w:customStyle="1" w:styleId="role">
    <w:name w:val="role"/>
    <w:basedOn w:val="Normal"/>
    <w:next w:val="projet"/>
    <w:rsid w:val="00F63579"/>
    <w:pPr>
      <w:keepNext/>
      <w:spacing w:before="120" w:after="0"/>
    </w:pPr>
    <w:rPr>
      <w:rFonts w:ascii="Arial Black" w:hAnsi="Arial Black"/>
      <w:sz w:val="20"/>
    </w:rPr>
  </w:style>
  <w:style w:type="paragraph" w:customStyle="1" w:styleId="projet">
    <w:name w:val="projet"/>
    <w:basedOn w:val="Normal"/>
    <w:next w:val="client"/>
    <w:rsid w:val="00F63579"/>
    <w:pPr>
      <w:keepNext/>
      <w:spacing w:before="60" w:after="120"/>
    </w:pPr>
    <w:rPr>
      <w:b/>
      <w:i/>
    </w:rPr>
  </w:style>
  <w:style w:type="paragraph" w:customStyle="1" w:styleId="Rsum">
    <w:name w:val="Résumé"/>
    <w:basedOn w:val="Normal"/>
    <w:qFormat/>
    <w:rsid w:val="00F63579"/>
    <w:pPr>
      <w:jc w:val="both"/>
    </w:pPr>
  </w:style>
  <w:style w:type="paragraph" w:customStyle="1" w:styleId="Ret1rduit">
    <w:name w:val="Ret.1 réduit"/>
    <w:basedOn w:val="Ret1"/>
    <w:qFormat/>
    <w:rsid w:val="007504C7"/>
    <w:pPr>
      <w:numPr>
        <w:numId w:val="3"/>
      </w:numPr>
      <w:spacing w:before="0" w:after="0"/>
    </w:pPr>
  </w:style>
  <w:style w:type="paragraph" w:styleId="Textedebulles">
    <w:name w:val="Balloon Text"/>
    <w:basedOn w:val="Normal"/>
    <w:link w:val="TextedebullesCar"/>
    <w:rsid w:val="00F6357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F63579"/>
    <w:rPr>
      <w:rFonts w:ascii="Tahoma" w:hAnsi="Tahoma" w:cs="Tahoma"/>
      <w:sz w:val="16"/>
      <w:szCs w:val="16"/>
      <w:lang w:eastAsia="en-US"/>
    </w:rPr>
  </w:style>
  <w:style w:type="paragraph" w:styleId="Titre0">
    <w:name w:val="Title"/>
    <w:basedOn w:val="Normal"/>
    <w:next w:val="Titre2"/>
    <w:link w:val="TitreCar"/>
    <w:rsid w:val="00FC633A"/>
    <w:rPr>
      <w:rFonts w:ascii="Arial Black" w:hAnsi="Arial Black"/>
      <w:sz w:val="20"/>
    </w:rPr>
  </w:style>
  <w:style w:type="character" w:customStyle="1" w:styleId="TitreCar">
    <w:name w:val="Titre Car"/>
    <w:link w:val="Titre0"/>
    <w:rsid w:val="00FC633A"/>
    <w:rPr>
      <w:rFonts w:ascii="Arial Black" w:hAnsi="Arial Black"/>
      <w:lang w:eastAsia="en-US"/>
    </w:rPr>
  </w:style>
  <w:style w:type="paragraph" w:customStyle="1" w:styleId="sous-titre">
    <w:name w:val="sous-titre"/>
    <w:basedOn w:val="Normal"/>
    <w:next w:val="Normal"/>
    <w:qFormat/>
    <w:rsid w:val="00CB07D9"/>
    <w:rPr>
      <w:b/>
      <w:i/>
    </w:rPr>
  </w:style>
  <w:style w:type="paragraph" w:customStyle="1" w:styleId="CVGrastableau">
    <w:name w:val="CV_Gras tableau"/>
    <w:basedOn w:val="Normal"/>
    <w:next w:val="Normal"/>
    <w:qFormat/>
    <w:rsid w:val="004610D7"/>
    <w:pPr>
      <w:spacing w:before="0" w:after="0"/>
    </w:pPr>
    <w:rPr>
      <w:rFonts w:ascii="Calibri" w:hAnsi="Calibri"/>
      <w:b/>
      <w:color w:val="002060"/>
      <w:sz w:val="20"/>
      <w:szCs w:val="24"/>
      <w:lang w:val="fr-FR" w:eastAsia="fr-FR"/>
    </w:rPr>
  </w:style>
  <w:style w:type="paragraph" w:customStyle="1" w:styleId="ret10">
    <w:name w:val="ret.1"/>
    <w:basedOn w:val="Normal"/>
    <w:rsid w:val="00FA4F5A"/>
    <w:pPr>
      <w:keepLines/>
      <w:spacing w:before="60"/>
    </w:pPr>
    <w:rPr>
      <w:color w:val="800000"/>
      <w:sz w:val="24"/>
      <w:szCs w:val="24"/>
    </w:rPr>
  </w:style>
  <w:style w:type="paragraph" w:customStyle="1" w:styleId="CVIntitulpostetableauparcours2">
    <w:name w:val="CV_Intitulé poste tableau parcours2"/>
    <w:basedOn w:val="Normal"/>
    <w:rsid w:val="002E2081"/>
    <w:pPr>
      <w:spacing w:before="0" w:after="0"/>
    </w:pPr>
    <w:rPr>
      <w:rFonts w:ascii="Calibri" w:hAnsi="Calibri"/>
      <w:b/>
      <w:caps/>
      <w:color w:val="002060"/>
      <w:sz w:val="20"/>
      <w:szCs w:val="24"/>
      <w:lang w:val="fr-FR" w:eastAsia="fr-FR"/>
    </w:rPr>
  </w:style>
  <w:style w:type="paragraph" w:customStyle="1" w:styleId="env0">
    <w:name w:val="env"/>
    <w:basedOn w:val="Normal"/>
    <w:rsid w:val="00227FFA"/>
    <w:pPr>
      <w:keepLines/>
      <w:tabs>
        <w:tab w:val="left" w:pos="1728"/>
      </w:tabs>
      <w:spacing w:before="60" w:after="80"/>
      <w:ind w:left="1728" w:hanging="1728"/>
    </w:pPr>
    <w:rPr>
      <w:color w:val="800000"/>
      <w:sz w:val="20"/>
    </w:rPr>
  </w:style>
  <w:style w:type="paragraph" w:styleId="Corpsdetexte">
    <w:name w:val="Body Text"/>
    <w:basedOn w:val="Normal"/>
    <w:link w:val="CorpsdetexteCar"/>
    <w:uiPriority w:val="1"/>
    <w:unhideWhenUsed/>
    <w:qFormat/>
    <w:rsid w:val="00313E2E"/>
    <w:pPr>
      <w:widowControl w:val="0"/>
      <w:autoSpaceDE w:val="0"/>
      <w:autoSpaceDN w:val="0"/>
      <w:spacing w:before="0" w:after="0"/>
    </w:pPr>
    <w:rPr>
      <w:rFonts w:ascii="Times New Roman" w:hAnsi="Times New Roman"/>
      <w:sz w:val="22"/>
      <w:szCs w:val="22"/>
      <w:lang w:val="fr-FR"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313E2E"/>
    <w:rPr>
      <w:sz w:val="22"/>
      <w:szCs w:val="22"/>
      <w:lang w:eastAsia="fr-FR" w:bidi="fr-FR"/>
    </w:rPr>
  </w:style>
  <w:style w:type="table" w:styleId="Grilledutableau">
    <w:name w:val="Table Grid"/>
    <w:basedOn w:val="TableauNormal"/>
    <w:uiPriority w:val="59"/>
    <w:rsid w:val="008B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simple21">
    <w:name w:val="Tableau simple 21"/>
    <w:basedOn w:val="TableauNormal"/>
    <w:uiPriority w:val="42"/>
    <w:rsid w:val="008B5E7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simple11">
    <w:name w:val="Tableau simple 11"/>
    <w:basedOn w:val="TableauNormal"/>
    <w:uiPriority w:val="41"/>
    <w:rsid w:val="008B5E7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lledetableauclaire1">
    <w:name w:val="Grille de tableau claire1"/>
    <w:basedOn w:val="TableauNormal"/>
    <w:uiPriority w:val="40"/>
    <w:rsid w:val="008B5E7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Liste6Couleur-Accentuation61">
    <w:name w:val="Tableau Liste 6 Couleur - Accentuation 61"/>
    <w:basedOn w:val="TableauNormal"/>
    <w:uiPriority w:val="51"/>
    <w:rsid w:val="008B5E75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Liste6Couleur-Accentuation41">
    <w:name w:val="Tableau Liste 6 Couleur - Accentuation 41"/>
    <w:basedOn w:val="TableauNormal"/>
    <w:uiPriority w:val="51"/>
    <w:rsid w:val="008B5E75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Liste6Couleur-Accentuation31">
    <w:name w:val="Tableau Liste 6 Couleur - Accentuation 31"/>
    <w:basedOn w:val="TableauNormal"/>
    <w:uiPriority w:val="51"/>
    <w:rsid w:val="008B5E7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Liste6Couleur-Accentuation21">
    <w:name w:val="Tableau Liste 6 Couleur - Accentuation 21"/>
    <w:basedOn w:val="TableauNormal"/>
    <w:uiPriority w:val="51"/>
    <w:rsid w:val="008B5E75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Liste6Couleur1">
    <w:name w:val="Tableau Liste 6 Couleur1"/>
    <w:basedOn w:val="TableauNormal"/>
    <w:uiPriority w:val="51"/>
    <w:rsid w:val="008B5E7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7Couleur-Accentuation21">
    <w:name w:val="Tableau Liste 7 Couleur - Accentuation 21"/>
    <w:basedOn w:val="TableauNormal"/>
    <w:uiPriority w:val="52"/>
    <w:rsid w:val="008B5E75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agraphedeliste">
    <w:name w:val="List Paragraph"/>
    <w:aliases w:val="lp1,References,ReferencesCxSpLast,Bullets,Titre1,Paragraphe de liste PBLH,Graph &amp; Table tite,Bullet Points,Liste Paragraf,Llista Nivell1,Lista de nivel 1,texte,Listenabsatz,Paragraph,Titre 4_,Liste 1,Listes,Normal bullet 2"/>
    <w:basedOn w:val="Normal"/>
    <w:link w:val="ParagraphedelisteCar"/>
    <w:qFormat/>
    <w:rsid w:val="00D07409"/>
    <w:pPr>
      <w:ind w:left="720"/>
      <w:contextualSpacing/>
    </w:pPr>
  </w:style>
  <w:style w:type="character" w:customStyle="1" w:styleId="ParagraphedelisteCar">
    <w:name w:val="Paragraphe de liste Car"/>
    <w:aliases w:val="lp1 Car,References Car,ReferencesCxSpLast Car,Bullets Car,Titre1 Car,Paragraphe de liste PBLH Car,Graph &amp; Table tite Car,Bullet Points Car,Liste Paragraf Car,Llista Nivell1 Car,Lista de nivel 1 Car,texte Car,Listenabsatz Car"/>
    <w:link w:val="Paragraphedeliste"/>
    <w:locked/>
    <w:rsid w:val="00FC2E3F"/>
    <w:rPr>
      <w:rFonts w:ascii="Arial" w:hAnsi="Arial"/>
      <w:sz w:val="18"/>
      <w:lang w:val="fr-CA" w:eastAsia="en-US"/>
    </w:rPr>
  </w:style>
  <w:style w:type="paragraph" w:customStyle="1" w:styleId="Style11">
    <w:name w:val="Style11"/>
    <w:basedOn w:val="Normal"/>
    <w:link w:val="Style11Char"/>
    <w:qFormat/>
    <w:rsid w:val="005E5461"/>
    <w:pPr>
      <w:spacing w:before="0" w:after="0"/>
      <w:ind w:left="360"/>
      <w:jc w:val="center"/>
    </w:pPr>
    <w:rPr>
      <w:rFonts w:ascii="Times New Roman Bold" w:hAnsi="Times New Roman Bold"/>
      <w:b/>
      <w:smallCaps/>
      <w:sz w:val="28"/>
      <w:szCs w:val="28"/>
      <w:lang w:val="fr-FR" w:eastAsia="zh-CN"/>
    </w:rPr>
  </w:style>
  <w:style w:type="character" w:customStyle="1" w:styleId="Style11Char">
    <w:name w:val="Style11 Char"/>
    <w:link w:val="Style11"/>
    <w:rsid w:val="005E5461"/>
    <w:rPr>
      <w:rFonts w:ascii="Times New Roman Bold" w:hAnsi="Times New Roman Bold"/>
      <w:b/>
      <w:smallCaps/>
      <w:sz w:val="28"/>
      <w:szCs w:val="28"/>
    </w:rPr>
  </w:style>
  <w:style w:type="character" w:styleId="Lienhypertexte">
    <w:name w:val="Hyperlink"/>
    <w:basedOn w:val="Policepardfaut"/>
    <w:unhideWhenUsed/>
    <w:rsid w:val="00C52AE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2AEF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semiHidden/>
    <w:unhideWhenUsed/>
    <w:rsid w:val="00AA2940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AA2940"/>
    <w:rPr>
      <w:sz w:val="20"/>
    </w:rPr>
  </w:style>
  <w:style w:type="character" w:customStyle="1" w:styleId="CommentaireCar">
    <w:name w:val="Commentaire Car"/>
    <w:basedOn w:val="Policepardfaut"/>
    <w:link w:val="Commentaire"/>
    <w:semiHidden/>
    <w:rsid w:val="00AA2940"/>
    <w:rPr>
      <w:rFonts w:ascii="Arial" w:hAnsi="Arial"/>
      <w:lang w:val="fr-CA"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AA294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A2940"/>
    <w:rPr>
      <w:rFonts w:ascii="Arial" w:hAnsi="Arial"/>
      <w:b/>
      <w:bCs/>
      <w:lang w:val="fr-CA" w:eastAsia="en-US"/>
    </w:rPr>
  </w:style>
  <w:style w:type="paragraph" w:customStyle="1" w:styleId="normaltableau">
    <w:name w:val="normal_tableau"/>
    <w:basedOn w:val="Normal"/>
    <w:link w:val="normaltableauCar"/>
    <w:uiPriority w:val="99"/>
    <w:rsid w:val="00250733"/>
    <w:pPr>
      <w:suppressAutoHyphens/>
      <w:spacing w:before="120" w:after="120" w:line="100" w:lineRule="atLeast"/>
      <w:jc w:val="both"/>
    </w:pPr>
    <w:rPr>
      <w:rFonts w:cs="Arial"/>
      <w:color w:val="00000A"/>
      <w:kern w:val="1"/>
      <w:sz w:val="16"/>
      <w:szCs w:val="18"/>
      <w:lang w:val="es-ES" w:eastAsia="ar-SA"/>
    </w:rPr>
  </w:style>
  <w:style w:type="character" w:customStyle="1" w:styleId="normaltableauCar">
    <w:name w:val="normal_tableau Car"/>
    <w:link w:val="normaltableau"/>
    <w:uiPriority w:val="99"/>
    <w:rsid w:val="00250733"/>
    <w:rPr>
      <w:rFonts w:ascii="Arial" w:hAnsi="Arial" w:cs="Arial"/>
      <w:color w:val="00000A"/>
      <w:kern w:val="1"/>
      <w:sz w:val="16"/>
      <w:szCs w:val="18"/>
      <w:lang w:val="es-ES" w:eastAsia="ar-SA"/>
    </w:rPr>
  </w:style>
  <w:style w:type="table" w:styleId="TableauGrille4">
    <w:name w:val="Grid Table 4"/>
    <w:basedOn w:val="TableauNormal"/>
    <w:uiPriority w:val="49"/>
    <w:rsid w:val="0025073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aya.s@codeur.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gom\AppData\Local\Microsoft\Windows\INetCache\Content.Outlook\YCQJBEKK\QNOMPr&#233;nom%20(003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QNOMPrénom (003)</Template>
  <TotalTime>1911</TotalTime>
  <Pages>3</Pages>
  <Words>487</Words>
  <Characters>2681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PAGE INFORMATIONS</vt:lpstr>
      <vt:lpstr>PAGE INFORMATIONS</vt:lpstr>
    </vt:vector>
  </TitlesOfParts>
  <Company>Groupe DMR Inc.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INFORMATIONS</dc:title>
  <dc:subject/>
  <dc:creator>NGOM, Issa (Extérieur Société SEDONA)</dc:creator>
  <cp:keywords/>
  <dc:description/>
  <cp:lastModifiedBy>yaya  SADIO</cp:lastModifiedBy>
  <cp:revision>19</cp:revision>
  <cp:lastPrinted>2019-12-07T15:50:00Z</cp:lastPrinted>
  <dcterms:created xsi:type="dcterms:W3CDTF">2020-06-04T15:58:00Z</dcterms:created>
  <dcterms:modified xsi:type="dcterms:W3CDTF">2021-02-10T14:17:00Z</dcterms:modified>
</cp:coreProperties>
</file>